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28A" w:rsidRDefault="0037628A" w:rsidP="0037628A">
      <w:pPr>
        <w:pStyle w:val="Title"/>
        <w:jc w:val="right"/>
      </w:pPr>
    </w:p>
    <w:p w:rsidR="0037628A" w:rsidRDefault="0037628A" w:rsidP="0037628A"/>
    <w:p w:rsidR="0037628A" w:rsidRPr="003548A8" w:rsidRDefault="0037628A" w:rsidP="0037628A"/>
    <w:p w:rsidR="0037628A" w:rsidRDefault="0037628A" w:rsidP="0037628A">
      <w:pPr>
        <w:pStyle w:val="Title"/>
        <w:jc w:val="right"/>
      </w:pPr>
    </w:p>
    <w:p w:rsidR="0037628A" w:rsidRDefault="0037628A" w:rsidP="0037628A">
      <w:pPr>
        <w:pStyle w:val="Title"/>
        <w:jc w:val="right"/>
      </w:pPr>
    </w:p>
    <w:p w:rsidR="0037628A" w:rsidRDefault="0037628A" w:rsidP="0037628A">
      <w:pPr>
        <w:pStyle w:val="Title"/>
        <w:jc w:val="right"/>
      </w:pPr>
    </w:p>
    <w:p w:rsidR="0033402D" w:rsidRDefault="00FD06E2" w:rsidP="0037628A">
      <w:pPr>
        <w:pStyle w:val="Title"/>
        <w:jc w:val="right"/>
      </w:pPr>
      <w:r>
        <w:t xml:space="preserve">Hồ sơ Phân tích </w:t>
      </w:r>
    </w:p>
    <w:p w:rsidR="0037628A" w:rsidRDefault="0033402D" w:rsidP="0037628A">
      <w:pPr>
        <w:pStyle w:val="Title"/>
        <w:jc w:val="right"/>
      </w:pPr>
      <w:r>
        <w:rPr>
          <w:color w:val="0000FF"/>
        </w:rPr>
        <w:t>PHẦN MỀM QUẢN LÝ KHÁCH SẠN</w:t>
      </w:r>
    </w:p>
    <w:p w:rsidR="0037628A" w:rsidRPr="007A1DE8" w:rsidRDefault="0037628A" w:rsidP="0037628A"/>
    <w:p w:rsidR="0037628A" w:rsidRPr="007A1DE8" w:rsidRDefault="0037628A" w:rsidP="0037628A">
      <w:pPr>
        <w:jc w:val="right"/>
        <w:rPr>
          <w:rFonts w:ascii="Arial" w:hAnsi="Arial"/>
          <w:sz w:val="34"/>
          <w:szCs w:val="30"/>
        </w:rPr>
      </w:pPr>
      <w:r w:rsidRPr="007A1DE8">
        <w:rPr>
          <w:rFonts w:ascii="Arial" w:hAnsi="Arial"/>
          <w:sz w:val="34"/>
          <w:szCs w:val="30"/>
        </w:rPr>
        <w:t xml:space="preserve">Version </w:t>
      </w:r>
      <w:r w:rsidR="0033402D">
        <w:rPr>
          <w:rFonts w:ascii="Arial" w:hAnsi="Arial"/>
          <w:color w:val="0000FF"/>
          <w:sz w:val="34"/>
          <w:szCs w:val="30"/>
        </w:rPr>
        <w:t>1.</w:t>
      </w:r>
      <w:r w:rsidR="00326F65">
        <w:rPr>
          <w:rFonts w:ascii="Arial" w:hAnsi="Arial"/>
          <w:color w:val="0000FF"/>
          <w:sz w:val="34"/>
          <w:szCs w:val="30"/>
        </w:rPr>
        <w:t>2</w:t>
      </w:r>
      <w:bookmarkStart w:id="0" w:name="_GoBack"/>
      <w:bookmarkEnd w:id="0"/>
    </w:p>
    <w:p w:rsidR="0037628A" w:rsidRDefault="0037628A" w:rsidP="0037628A">
      <w:pPr>
        <w:pStyle w:val="Title"/>
        <w:jc w:val="both"/>
      </w:pPr>
    </w:p>
    <w:p w:rsidR="0037628A" w:rsidRDefault="0037628A" w:rsidP="0037628A"/>
    <w:p w:rsidR="0037628A" w:rsidRDefault="0037628A" w:rsidP="0037628A"/>
    <w:p w:rsidR="0037628A" w:rsidRDefault="0037628A" w:rsidP="0037628A"/>
    <w:p w:rsidR="0037628A" w:rsidRDefault="0037628A" w:rsidP="0037628A"/>
    <w:p w:rsidR="0037628A" w:rsidRDefault="0037628A" w:rsidP="0037628A"/>
    <w:p w:rsidR="0037628A" w:rsidRDefault="0037628A" w:rsidP="0037628A"/>
    <w:p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</w:rPr>
      </w:pPr>
      <w:r w:rsidRPr="003548A8">
        <w:rPr>
          <w:rFonts w:ascii="Arial" w:hAnsi="Arial" w:cs="Arial"/>
          <w:sz w:val="30"/>
          <w:szCs w:val="30"/>
        </w:rPr>
        <w:t>Sinh viên thực hiện:</w:t>
      </w:r>
    </w:p>
    <w:p w:rsidR="0037628A" w:rsidRPr="003548A8" w:rsidRDefault="00B669AC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</w:rPr>
        <w:t>1512389</w:t>
      </w:r>
      <w:r w:rsidR="0037628A" w:rsidRPr="003548A8">
        <w:rPr>
          <w:rFonts w:ascii="Arial" w:hAnsi="Arial" w:cs="Arial"/>
          <w:color w:val="0000FF"/>
          <w:sz w:val="30"/>
          <w:szCs w:val="30"/>
        </w:rPr>
        <w:t xml:space="preserve"> – </w:t>
      </w:r>
      <w:r>
        <w:rPr>
          <w:rFonts w:ascii="Arial" w:hAnsi="Arial" w:cs="Arial"/>
          <w:color w:val="0000FF"/>
          <w:sz w:val="30"/>
          <w:szCs w:val="30"/>
        </w:rPr>
        <w:t>TRƯƠNG THÀNH NHƠN</w:t>
      </w:r>
    </w:p>
    <w:p w:rsidR="00B669AC" w:rsidRDefault="00B669AC" w:rsidP="00B669AC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</w:rPr>
        <w:t>1512403</w:t>
      </w:r>
      <w:r w:rsidR="0037628A" w:rsidRPr="003548A8">
        <w:rPr>
          <w:rFonts w:ascii="Arial" w:hAnsi="Arial" w:cs="Arial"/>
          <w:color w:val="0000FF"/>
          <w:sz w:val="30"/>
          <w:szCs w:val="30"/>
        </w:rPr>
        <w:t xml:space="preserve"> – </w:t>
      </w:r>
      <w:r>
        <w:rPr>
          <w:rFonts w:ascii="Arial" w:hAnsi="Arial" w:cs="Arial"/>
          <w:color w:val="0000FF"/>
          <w:sz w:val="30"/>
          <w:szCs w:val="30"/>
        </w:rPr>
        <w:t>HUỲNH PHI PHÚC</w:t>
      </w:r>
    </w:p>
    <w:p w:rsidR="00B669AC" w:rsidRPr="003548A8" w:rsidRDefault="00B669AC" w:rsidP="0037628A">
      <w:pPr>
        <w:jc w:val="center"/>
        <w:rPr>
          <w:sz w:val="30"/>
          <w:szCs w:val="30"/>
        </w:rPr>
        <w:sectPr w:rsidR="00B669AC" w:rsidRPr="003548A8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</w:rPr>
        <w:t>1512405 - NGUYỄN VĂN PHÚC</w:t>
      </w:r>
    </w:p>
    <w:p w:rsidR="007A1DE8" w:rsidRPr="007A1DE8" w:rsidRDefault="007A1DE8" w:rsidP="007A1DE8">
      <w:pPr>
        <w:jc w:val="center"/>
        <w:rPr>
          <w:rFonts w:ascii="Arial" w:eastAsia="SimSun" w:hAnsi="Arial"/>
          <w:b/>
          <w:sz w:val="36"/>
        </w:rPr>
      </w:pPr>
      <w:r w:rsidRPr="007A1DE8">
        <w:rPr>
          <w:rFonts w:ascii="Arial" w:eastAsia="SimSun" w:hAnsi="Arial"/>
          <w:b/>
          <w:sz w:val="36"/>
        </w:rPr>
        <w:lastRenderedPageBreak/>
        <w:t>Bảng ghi nhận thay đổi tài liệu</w:t>
      </w:r>
    </w:p>
    <w:p w:rsidR="007A1DE8" w:rsidRPr="007A1DE8" w:rsidRDefault="007A1DE8" w:rsidP="007A1DE8">
      <w:pPr>
        <w:jc w:val="both"/>
        <w:rPr>
          <w:rFonts w:eastAsia="SimSu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 w:rsidRPr="007A1DE8">
              <w:rPr>
                <w:rFonts w:eastAsia="SimSun"/>
                <w:b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 w:rsidRPr="007A1DE8">
              <w:rPr>
                <w:rFonts w:eastAsia="SimSun"/>
                <w:b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 w:rsidRPr="007A1DE8">
              <w:rPr>
                <w:rFonts w:eastAsia="SimSun"/>
                <w:b/>
              </w:rPr>
              <w:t>Tác giả</w:t>
            </w:r>
          </w:p>
        </w:tc>
      </w:tr>
      <w:tr w:rsidR="0037628A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B47847" w:rsidP="00565DF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06/04/2018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B47847" w:rsidP="00565DF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7628A" w:rsidRDefault="00B47847" w:rsidP="00565DFE">
            <w:pPr>
              <w:keepLines/>
              <w:spacing w:after="120"/>
              <w:jc w:val="both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Vẽ sơ đồ lớp và đặc tả chi tiết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B47847" w:rsidP="00565DFE">
            <w:pPr>
              <w:keepLines/>
              <w:spacing w:after="120"/>
              <w:jc w:val="both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Cả nhóm</w:t>
            </w:r>
          </w:p>
        </w:tc>
      </w:tr>
      <w:tr w:rsidR="007A1DE8" w:rsidRPr="00326F65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326F65" w:rsidRDefault="00326F65" w:rsidP="007A1DE8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 w:rsidRPr="00326F65">
              <w:rPr>
                <w:rFonts w:eastAsia="SimSun"/>
                <w:color w:val="0000FF"/>
              </w:rPr>
              <w:t>07/04/2018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326F65" w:rsidRDefault="00326F65" w:rsidP="007A1DE8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 w:rsidRPr="00326F65">
              <w:rPr>
                <w:rFonts w:eastAsia="SimSun"/>
                <w:color w:val="0000FF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326F65" w:rsidRDefault="00326F65" w:rsidP="00326F65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 w:rsidRPr="00326F65">
              <w:rPr>
                <w:rFonts w:eastAsia="SimSun"/>
                <w:color w:val="0000FF"/>
              </w:rPr>
              <w:t>Vẽ sơ đồ trạng thái và 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326F65" w:rsidRDefault="00326F65" w:rsidP="00326F65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 w:rsidRPr="00326F65">
              <w:rPr>
                <w:rFonts w:eastAsia="SimSun"/>
                <w:color w:val="0000FF"/>
              </w:rPr>
              <w:t>Cả nhóm</w:t>
            </w:r>
          </w:p>
        </w:tc>
      </w:tr>
      <w:tr w:rsidR="007A1DE8" w:rsidRPr="00326F65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326F65" w:rsidRDefault="00326F65" w:rsidP="00326F65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 w:rsidRPr="00326F65">
              <w:rPr>
                <w:rFonts w:eastAsia="SimSun"/>
                <w:color w:val="0000FF"/>
              </w:rPr>
              <w:t>08/04/2018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326F65" w:rsidRDefault="00326F65" w:rsidP="00326F65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 w:rsidRPr="00326F65">
              <w:rPr>
                <w:rFonts w:eastAsia="SimSun"/>
                <w:color w:val="0000FF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326F65" w:rsidRDefault="00326F65" w:rsidP="00326F65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 w:rsidRPr="00326F65">
              <w:rPr>
                <w:rFonts w:eastAsia="SimSun"/>
                <w:color w:val="0000FF"/>
              </w:rPr>
              <w:t>Định dạng và hoàn thiện tài lieu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326F65" w:rsidRDefault="00326F65" w:rsidP="00326F65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 w:rsidRPr="00326F65">
              <w:rPr>
                <w:rFonts w:eastAsia="SimSun"/>
                <w:color w:val="0000FF"/>
              </w:rPr>
              <w:t>Trương Thành Nhơn</w:t>
            </w: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</w:tr>
    </w:tbl>
    <w:p w:rsidR="007A1DE8" w:rsidRDefault="007A1DE8">
      <w:pPr>
        <w:pStyle w:val="Title"/>
        <w:jc w:val="both"/>
      </w:pPr>
    </w:p>
    <w:p w:rsidR="005E2817" w:rsidRDefault="007A1DE8" w:rsidP="005E2817">
      <w:pPr>
        <w:pStyle w:val="Title"/>
      </w:pPr>
      <w:r>
        <w:br w:type="page"/>
      </w:r>
      <w:r w:rsidR="005E2817">
        <w:lastRenderedPageBreak/>
        <w:t>Mục lục</w:t>
      </w:r>
    </w:p>
    <w:p w:rsidR="00326F65" w:rsidRDefault="005E28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10947935" w:history="1">
        <w:r w:rsidR="00326F65" w:rsidRPr="00184704">
          <w:rPr>
            <w:rStyle w:val="Hyperlink"/>
            <w:noProof/>
          </w:rPr>
          <w:t>1.</w:t>
        </w:r>
        <w:r w:rsidR="00326F65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26F65" w:rsidRPr="00184704">
          <w:rPr>
            <w:rStyle w:val="Hyperlink"/>
            <w:noProof/>
          </w:rPr>
          <w:t>Sơ đồ lớp (mức phân tích)</w:t>
        </w:r>
        <w:r w:rsidR="00326F65">
          <w:rPr>
            <w:noProof/>
            <w:webHidden/>
          </w:rPr>
          <w:tab/>
        </w:r>
        <w:r w:rsidR="00326F65">
          <w:rPr>
            <w:noProof/>
            <w:webHidden/>
          </w:rPr>
          <w:fldChar w:fldCharType="begin"/>
        </w:r>
        <w:r w:rsidR="00326F65">
          <w:rPr>
            <w:noProof/>
            <w:webHidden/>
          </w:rPr>
          <w:instrText xml:space="preserve"> PAGEREF _Toc510947935 \h </w:instrText>
        </w:r>
        <w:r w:rsidR="00326F65">
          <w:rPr>
            <w:noProof/>
            <w:webHidden/>
          </w:rPr>
        </w:r>
        <w:r w:rsidR="00326F65">
          <w:rPr>
            <w:noProof/>
            <w:webHidden/>
          </w:rPr>
          <w:fldChar w:fldCharType="separate"/>
        </w:r>
        <w:r w:rsidR="00326F65">
          <w:rPr>
            <w:noProof/>
            <w:webHidden/>
          </w:rPr>
          <w:t>3</w:t>
        </w:r>
        <w:r w:rsidR="00326F65">
          <w:rPr>
            <w:noProof/>
            <w:webHidden/>
          </w:rPr>
          <w:fldChar w:fldCharType="end"/>
        </w:r>
      </w:hyperlink>
    </w:p>
    <w:p w:rsidR="00326F65" w:rsidRDefault="00326F6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0947936" w:history="1">
        <w:r w:rsidRPr="00184704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84704">
          <w:rPr>
            <w:rStyle w:val="Hyperlink"/>
            <w:noProof/>
          </w:rPr>
          <w:t>Sơ đồ lớp (mức phân tích)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_Toc510947936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6F65" w:rsidRDefault="00326F6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0947937" w:history="1">
        <w:r w:rsidRPr="00184704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84704">
          <w:rPr>
            <w:rStyle w:val="Hyperlink"/>
            <w:noProof/>
          </w:rPr>
          <w:t>Danh sách các lớp đối tượng và quan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_Toc510947937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6F65" w:rsidRDefault="00326F6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0947938" w:history="1">
        <w:r w:rsidRPr="00184704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84704">
          <w:rPr>
            <w:rStyle w:val="Hyperlink"/>
            <w:noProof/>
          </w:rPr>
          <w:t>Mô tả chi tiết từng lớp đối tượng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_Toc510947938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6F65" w:rsidRDefault="00326F6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0947939" w:history="1">
        <w:r w:rsidRPr="0018470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84704">
          <w:rPr>
            <w:rStyle w:val="Hyperlink"/>
            <w:noProof/>
          </w:rPr>
          <w:t>Sơ đồ trạng thái: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_Toc510947939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26F65" w:rsidRDefault="00326F6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0947940" w:history="1">
        <w:r w:rsidRPr="00184704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84704">
          <w:rPr>
            <w:rStyle w:val="Hyperlink"/>
            <w:noProof/>
          </w:rPr>
          <w:t>Sơ đồ trạng thái của Khách hàng.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_Toc510947940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26F65" w:rsidRDefault="00326F6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0947941" w:history="1">
        <w:r w:rsidRPr="00184704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84704">
          <w:rPr>
            <w:rStyle w:val="Hyperlink"/>
            <w:noProof/>
          </w:rPr>
          <w:t>Sơ đồ trạng thái của Phòng: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_Toc510947941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E2817" w:rsidRDefault="005E2817" w:rsidP="005E2817">
      <w:pPr>
        <w:pStyle w:val="BodyText"/>
      </w:pPr>
      <w:r>
        <w:fldChar w:fldCharType="end"/>
      </w:r>
    </w:p>
    <w:p w:rsidR="00FD06E2" w:rsidRDefault="005E2817" w:rsidP="00FD06E2">
      <w:pPr>
        <w:pStyle w:val="Heading1"/>
      </w:pPr>
      <w:r>
        <w:br w:type="page"/>
      </w:r>
      <w:bookmarkStart w:id="1" w:name="_Toc167699049"/>
      <w:bookmarkStart w:id="2" w:name="_Toc510947935"/>
      <w:r w:rsidR="00FD06E2">
        <w:lastRenderedPageBreak/>
        <w:t>Sơ đồ lớp (mức phân tích</w:t>
      </w:r>
      <w:bookmarkEnd w:id="1"/>
      <w:r w:rsidR="00FD06E2">
        <w:t>)</w:t>
      </w:r>
      <w:bookmarkEnd w:id="2"/>
    </w:p>
    <w:p w:rsidR="00FD06E2" w:rsidRDefault="00FD06E2" w:rsidP="00FD06E2">
      <w:pPr>
        <w:pStyle w:val="Heading2"/>
      </w:pPr>
      <w:bookmarkStart w:id="3" w:name="_Toc51094793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3"/>
    </w:p>
    <w:p w:rsidR="00E812CD" w:rsidRPr="00FD06E2" w:rsidRDefault="000F23C7" w:rsidP="00FD06E2">
      <w:pPr>
        <w:spacing w:line="360" w:lineRule="auto"/>
        <w:rPr>
          <w:i/>
          <w:color w:val="0000FF"/>
        </w:rPr>
      </w:pPr>
      <w:r>
        <w:rPr>
          <w:noProof/>
        </w:rPr>
        <w:drawing>
          <wp:inline distT="0" distB="0" distL="0" distR="0">
            <wp:extent cx="5732145" cy="3595909"/>
            <wp:effectExtent l="0" t="0" r="1905" b="5080"/>
            <wp:docPr id="7" name="Picture 7" descr="C:\Users\Reficul\AppData\Local\Microsoft\Windows\INetCache\Content.Word\Cla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ficul\AppData\Local\Microsoft\Windows\INetCache\Content.Word\ClassDiagram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9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6E2" w:rsidRDefault="00FD06E2" w:rsidP="00FD06E2">
      <w:pPr>
        <w:pStyle w:val="Heading2"/>
      </w:pPr>
      <w:bookmarkStart w:id="4" w:name="_Toc510947937"/>
      <w:r>
        <w:t>Danh sách các lớp đối tượng và quan hệ</w:t>
      </w:r>
      <w:bookmarkEnd w:id="4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>
        <w:tc>
          <w:tcPr>
            <w:tcW w:w="801" w:type="dxa"/>
          </w:tcPr>
          <w:p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:rsidR="00FD06E2" w:rsidRDefault="00FD06E2" w:rsidP="00FD06E2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>
        <w:tc>
          <w:tcPr>
            <w:tcW w:w="801" w:type="dxa"/>
          </w:tcPr>
          <w:p w:rsidR="00FD06E2" w:rsidRPr="00E812CD" w:rsidRDefault="00E812CD" w:rsidP="00FD06E2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2110" w:type="dxa"/>
          </w:tcPr>
          <w:p w:rsidR="00FD06E2" w:rsidRPr="00E812CD" w:rsidRDefault="00E812CD" w:rsidP="00FD06E2">
            <w:pPr>
              <w:pStyle w:val="BodyText"/>
              <w:spacing w:after="0"/>
            </w:pPr>
            <w:r>
              <w:t>Người dùng</w:t>
            </w:r>
          </w:p>
        </w:tc>
        <w:tc>
          <w:tcPr>
            <w:tcW w:w="2110" w:type="dxa"/>
          </w:tcPr>
          <w:p w:rsidR="00FD06E2" w:rsidRPr="00E812CD" w:rsidRDefault="00E812CD" w:rsidP="00FD06E2">
            <w:pPr>
              <w:pStyle w:val="BodyText"/>
              <w:spacing w:after="0"/>
            </w:pPr>
            <w:r>
              <w:t>Thuần ảo</w:t>
            </w:r>
          </w:p>
        </w:tc>
        <w:tc>
          <w:tcPr>
            <w:tcW w:w="3847" w:type="dxa"/>
          </w:tcPr>
          <w:p w:rsidR="00FD06E2" w:rsidRPr="0007687B" w:rsidRDefault="0007687B" w:rsidP="00FD06E2">
            <w:pPr>
              <w:pStyle w:val="BodyText"/>
              <w:spacing w:after="0"/>
            </w:pPr>
            <w:r>
              <w:t>Lưu thông tin của người dùng ứng dụng</w:t>
            </w:r>
          </w:p>
        </w:tc>
      </w:tr>
      <w:tr w:rsidR="00E812CD">
        <w:tc>
          <w:tcPr>
            <w:tcW w:w="801" w:type="dxa"/>
          </w:tcPr>
          <w:p w:rsidR="00E812CD" w:rsidRDefault="00E812CD" w:rsidP="00FD06E2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2110" w:type="dxa"/>
          </w:tcPr>
          <w:p w:rsidR="00E812CD" w:rsidRDefault="00E812CD" w:rsidP="00FD06E2">
            <w:pPr>
              <w:pStyle w:val="BodyText"/>
              <w:spacing w:after="0"/>
            </w:pPr>
            <w:r>
              <w:t>Nhân viên</w:t>
            </w:r>
          </w:p>
        </w:tc>
        <w:tc>
          <w:tcPr>
            <w:tcW w:w="2110" w:type="dxa"/>
          </w:tcPr>
          <w:p w:rsidR="00E812CD" w:rsidRDefault="00BF51E4" w:rsidP="00FD06E2">
            <w:pPr>
              <w:pStyle w:val="BodyText"/>
              <w:spacing w:after="0"/>
            </w:pPr>
            <w:r>
              <w:t>Bình thường</w:t>
            </w:r>
          </w:p>
        </w:tc>
        <w:tc>
          <w:tcPr>
            <w:tcW w:w="3847" w:type="dxa"/>
          </w:tcPr>
          <w:p w:rsidR="00E812CD" w:rsidRPr="00E812CD" w:rsidRDefault="00E812CD" w:rsidP="00FD06E2">
            <w:pPr>
              <w:pStyle w:val="BodyText"/>
              <w:spacing w:after="0"/>
            </w:pPr>
            <w:r>
              <w:t>Kế thừa từ lớp Người dùng</w:t>
            </w:r>
          </w:p>
        </w:tc>
      </w:tr>
      <w:tr w:rsidR="00BF51E4">
        <w:tc>
          <w:tcPr>
            <w:tcW w:w="801" w:type="dxa"/>
          </w:tcPr>
          <w:p w:rsidR="00BF51E4" w:rsidRDefault="00BF51E4" w:rsidP="00BF51E4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2110" w:type="dxa"/>
          </w:tcPr>
          <w:p w:rsidR="00BF51E4" w:rsidRDefault="00BF51E4" w:rsidP="00BF51E4">
            <w:pPr>
              <w:pStyle w:val="BodyText"/>
              <w:spacing w:after="0"/>
            </w:pPr>
            <w:r>
              <w:t>Giám đốc</w:t>
            </w:r>
          </w:p>
        </w:tc>
        <w:tc>
          <w:tcPr>
            <w:tcW w:w="2110" w:type="dxa"/>
          </w:tcPr>
          <w:p w:rsidR="00BF51E4" w:rsidRDefault="00BF51E4" w:rsidP="00BF51E4">
            <w:pPr>
              <w:pStyle w:val="BodyText"/>
              <w:spacing w:after="0"/>
            </w:pPr>
            <w:r>
              <w:t>Bình thường</w:t>
            </w:r>
          </w:p>
        </w:tc>
        <w:tc>
          <w:tcPr>
            <w:tcW w:w="3847" w:type="dxa"/>
          </w:tcPr>
          <w:p w:rsidR="00BF51E4" w:rsidRPr="00E812CD" w:rsidRDefault="00BF51E4" w:rsidP="00BF51E4">
            <w:pPr>
              <w:pStyle w:val="BodyText"/>
              <w:spacing w:after="0"/>
            </w:pPr>
            <w:r>
              <w:t>Kế thừa từ lớp Người dùng</w:t>
            </w:r>
          </w:p>
        </w:tc>
      </w:tr>
      <w:tr w:rsidR="00BF51E4">
        <w:tc>
          <w:tcPr>
            <w:tcW w:w="801" w:type="dxa"/>
          </w:tcPr>
          <w:p w:rsidR="00BF51E4" w:rsidRDefault="00BF51E4" w:rsidP="00BF51E4">
            <w:pPr>
              <w:pStyle w:val="BodyText"/>
              <w:spacing w:after="0"/>
            </w:pPr>
            <w:r>
              <w:t>4</w:t>
            </w:r>
          </w:p>
        </w:tc>
        <w:tc>
          <w:tcPr>
            <w:tcW w:w="2110" w:type="dxa"/>
          </w:tcPr>
          <w:p w:rsidR="00BF51E4" w:rsidRDefault="00BF51E4" w:rsidP="00BF51E4">
            <w:pPr>
              <w:pStyle w:val="BodyText"/>
              <w:spacing w:after="0"/>
            </w:pPr>
            <w:r>
              <w:t>Nhân viên thường</w:t>
            </w:r>
          </w:p>
        </w:tc>
        <w:tc>
          <w:tcPr>
            <w:tcW w:w="2110" w:type="dxa"/>
          </w:tcPr>
          <w:p w:rsidR="00BF51E4" w:rsidRDefault="00BF51E4" w:rsidP="00BF51E4">
            <w:pPr>
              <w:pStyle w:val="BodyText"/>
              <w:spacing w:after="0"/>
            </w:pPr>
            <w:r>
              <w:t>Bình thường</w:t>
            </w:r>
          </w:p>
        </w:tc>
        <w:tc>
          <w:tcPr>
            <w:tcW w:w="3847" w:type="dxa"/>
          </w:tcPr>
          <w:p w:rsidR="00BF51E4" w:rsidRDefault="00BF51E4" w:rsidP="00BF51E4">
            <w:pPr>
              <w:pStyle w:val="BodyText"/>
              <w:spacing w:after="0"/>
            </w:pPr>
            <w:r>
              <w:t>Kế thừa từ lớp Nhân viên</w:t>
            </w:r>
          </w:p>
        </w:tc>
      </w:tr>
      <w:tr w:rsidR="00BF51E4">
        <w:tc>
          <w:tcPr>
            <w:tcW w:w="801" w:type="dxa"/>
          </w:tcPr>
          <w:p w:rsidR="00BF51E4" w:rsidRDefault="00BF51E4" w:rsidP="00BF51E4">
            <w:pPr>
              <w:pStyle w:val="BodyText"/>
              <w:spacing w:after="0"/>
            </w:pPr>
            <w:r>
              <w:t>5</w:t>
            </w:r>
          </w:p>
        </w:tc>
        <w:tc>
          <w:tcPr>
            <w:tcW w:w="2110" w:type="dxa"/>
          </w:tcPr>
          <w:p w:rsidR="00BF51E4" w:rsidRDefault="00BF51E4" w:rsidP="00BF51E4">
            <w:pPr>
              <w:pStyle w:val="BodyText"/>
              <w:spacing w:after="0"/>
            </w:pPr>
            <w:r>
              <w:t>Nhân viên quản lý</w:t>
            </w:r>
          </w:p>
        </w:tc>
        <w:tc>
          <w:tcPr>
            <w:tcW w:w="2110" w:type="dxa"/>
          </w:tcPr>
          <w:p w:rsidR="00BF51E4" w:rsidRDefault="00BF51E4" w:rsidP="00BF51E4">
            <w:pPr>
              <w:pStyle w:val="BodyText"/>
              <w:spacing w:after="0"/>
            </w:pPr>
            <w:r>
              <w:t>Bình thường</w:t>
            </w:r>
          </w:p>
        </w:tc>
        <w:tc>
          <w:tcPr>
            <w:tcW w:w="3847" w:type="dxa"/>
          </w:tcPr>
          <w:p w:rsidR="00BF51E4" w:rsidRDefault="00BF51E4" w:rsidP="00BF51E4">
            <w:pPr>
              <w:pStyle w:val="BodyText"/>
              <w:spacing w:after="0"/>
            </w:pPr>
            <w:r>
              <w:t>Kế thừa từ lớp Nhân viên</w:t>
            </w:r>
          </w:p>
        </w:tc>
      </w:tr>
      <w:tr w:rsidR="00BF51E4">
        <w:tc>
          <w:tcPr>
            <w:tcW w:w="801" w:type="dxa"/>
          </w:tcPr>
          <w:p w:rsidR="00BF51E4" w:rsidRDefault="00BF51E4" w:rsidP="00BF51E4">
            <w:pPr>
              <w:pStyle w:val="BodyText"/>
              <w:spacing w:after="0"/>
            </w:pPr>
            <w:r>
              <w:t>6</w:t>
            </w:r>
          </w:p>
        </w:tc>
        <w:tc>
          <w:tcPr>
            <w:tcW w:w="2110" w:type="dxa"/>
          </w:tcPr>
          <w:p w:rsidR="00BF51E4" w:rsidRDefault="00BF51E4" w:rsidP="00BF51E4">
            <w:pPr>
              <w:pStyle w:val="BodyText"/>
              <w:spacing w:after="0"/>
            </w:pPr>
            <w:r>
              <w:t>Phòng</w:t>
            </w:r>
          </w:p>
        </w:tc>
        <w:tc>
          <w:tcPr>
            <w:tcW w:w="2110" w:type="dxa"/>
          </w:tcPr>
          <w:p w:rsidR="00BF51E4" w:rsidRDefault="00BF51E4" w:rsidP="00BF51E4">
            <w:pPr>
              <w:pStyle w:val="BodyText"/>
              <w:spacing w:after="0"/>
            </w:pPr>
            <w:r>
              <w:t>Bình thường</w:t>
            </w:r>
          </w:p>
        </w:tc>
        <w:tc>
          <w:tcPr>
            <w:tcW w:w="3847" w:type="dxa"/>
          </w:tcPr>
          <w:p w:rsidR="00BF51E4" w:rsidRDefault="009638F1" w:rsidP="00BF51E4">
            <w:pPr>
              <w:pStyle w:val="BodyText"/>
              <w:spacing w:after="0"/>
            </w:pPr>
            <w:r>
              <w:t>Lưu thông tin các phòng trong khách sạn</w:t>
            </w:r>
          </w:p>
        </w:tc>
      </w:tr>
      <w:tr w:rsidR="00BF51E4">
        <w:tc>
          <w:tcPr>
            <w:tcW w:w="801" w:type="dxa"/>
          </w:tcPr>
          <w:p w:rsidR="00BF51E4" w:rsidRDefault="00BF51E4" w:rsidP="00BF51E4">
            <w:pPr>
              <w:pStyle w:val="BodyText"/>
              <w:spacing w:after="0"/>
            </w:pPr>
            <w:r>
              <w:t>7</w:t>
            </w:r>
          </w:p>
        </w:tc>
        <w:tc>
          <w:tcPr>
            <w:tcW w:w="2110" w:type="dxa"/>
          </w:tcPr>
          <w:p w:rsidR="00BF51E4" w:rsidRDefault="00BF51E4" w:rsidP="00BF51E4">
            <w:pPr>
              <w:pStyle w:val="BodyText"/>
              <w:spacing w:after="0"/>
            </w:pPr>
            <w:r>
              <w:t>Loại phòng</w:t>
            </w:r>
          </w:p>
        </w:tc>
        <w:tc>
          <w:tcPr>
            <w:tcW w:w="2110" w:type="dxa"/>
          </w:tcPr>
          <w:p w:rsidR="00BF51E4" w:rsidRDefault="00BF51E4" w:rsidP="00BF51E4">
            <w:pPr>
              <w:pStyle w:val="BodyText"/>
              <w:spacing w:after="0"/>
            </w:pPr>
            <w:r>
              <w:t>Bình thường</w:t>
            </w:r>
          </w:p>
        </w:tc>
        <w:tc>
          <w:tcPr>
            <w:tcW w:w="3847" w:type="dxa"/>
          </w:tcPr>
          <w:p w:rsidR="00BF51E4" w:rsidRDefault="009638F1" w:rsidP="00BF51E4">
            <w:pPr>
              <w:pStyle w:val="BodyText"/>
              <w:spacing w:after="0"/>
            </w:pPr>
            <w:r>
              <w:t>Lưu thông tin các loại phòng trong khách sạn</w:t>
            </w:r>
          </w:p>
        </w:tc>
      </w:tr>
      <w:tr w:rsidR="00BF51E4">
        <w:tc>
          <w:tcPr>
            <w:tcW w:w="801" w:type="dxa"/>
          </w:tcPr>
          <w:p w:rsidR="00BF51E4" w:rsidRDefault="00BF51E4" w:rsidP="00BF51E4">
            <w:pPr>
              <w:pStyle w:val="BodyText"/>
              <w:spacing w:after="0"/>
            </w:pPr>
            <w:r>
              <w:t>8</w:t>
            </w:r>
          </w:p>
        </w:tc>
        <w:tc>
          <w:tcPr>
            <w:tcW w:w="2110" w:type="dxa"/>
          </w:tcPr>
          <w:p w:rsidR="00BF51E4" w:rsidRDefault="00BF51E4" w:rsidP="00BF51E4">
            <w:pPr>
              <w:pStyle w:val="BodyText"/>
              <w:spacing w:after="0"/>
            </w:pPr>
            <w:r>
              <w:t>Dịch vụ</w:t>
            </w:r>
          </w:p>
        </w:tc>
        <w:tc>
          <w:tcPr>
            <w:tcW w:w="2110" w:type="dxa"/>
          </w:tcPr>
          <w:p w:rsidR="00BF51E4" w:rsidRDefault="00BF51E4" w:rsidP="00BF51E4">
            <w:pPr>
              <w:pStyle w:val="BodyText"/>
              <w:spacing w:after="0"/>
            </w:pPr>
            <w:r>
              <w:t>Bình thường</w:t>
            </w:r>
          </w:p>
        </w:tc>
        <w:tc>
          <w:tcPr>
            <w:tcW w:w="3847" w:type="dxa"/>
          </w:tcPr>
          <w:p w:rsidR="00BF51E4" w:rsidRDefault="009638F1" w:rsidP="00BF51E4">
            <w:pPr>
              <w:pStyle w:val="BodyText"/>
              <w:spacing w:after="0"/>
            </w:pPr>
            <w:r>
              <w:t>Lưu thông tin các dịch vụ trong khách sạn</w:t>
            </w:r>
          </w:p>
        </w:tc>
      </w:tr>
      <w:tr w:rsidR="00BF51E4">
        <w:tc>
          <w:tcPr>
            <w:tcW w:w="801" w:type="dxa"/>
          </w:tcPr>
          <w:p w:rsidR="00BF51E4" w:rsidRDefault="00BF51E4" w:rsidP="00BF51E4">
            <w:pPr>
              <w:pStyle w:val="BodyText"/>
              <w:spacing w:after="0"/>
            </w:pPr>
            <w:r>
              <w:t>9</w:t>
            </w:r>
          </w:p>
        </w:tc>
        <w:tc>
          <w:tcPr>
            <w:tcW w:w="2110" w:type="dxa"/>
          </w:tcPr>
          <w:p w:rsidR="00BF51E4" w:rsidRDefault="00BF51E4" w:rsidP="00BF51E4">
            <w:pPr>
              <w:pStyle w:val="BodyText"/>
              <w:spacing w:after="0"/>
            </w:pPr>
            <w:r>
              <w:t>Khách hàng</w:t>
            </w:r>
          </w:p>
        </w:tc>
        <w:tc>
          <w:tcPr>
            <w:tcW w:w="2110" w:type="dxa"/>
          </w:tcPr>
          <w:p w:rsidR="00BF51E4" w:rsidRDefault="00BF51E4" w:rsidP="00BF51E4">
            <w:pPr>
              <w:pStyle w:val="BodyText"/>
              <w:spacing w:after="0"/>
            </w:pPr>
            <w:r>
              <w:t>Bình thường</w:t>
            </w:r>
          </w:p>
        </w:tc>
        <w:tc>
          <w:tcPr>
            <w:tcW w:w="3847" w:type="dxa"/>
          </w:tcPr>
          <w:p w:rsidR="00BF51E4" w:rsidRDefault="009638F1" w:rsidP="00BF51E4">
            <w:pPr>
              <w:pStyle w:val="BodyText"/>
              <w:spacing w:after="0"/>
            </w:pPr>
            <w:r>
              <w:t>Lưu thông tin khách đến thuê phòng</w:t>
            </w:r>
          </w:p>
        </w:tc>
      </w:tr>
      <w:tr w:rsidR="00BF51E4">
        <w:tc>
          <w:tcPr>
            <w:tcW w:w="801" w:type="dxa"/>
          </w:tcPr>
          <w:p w:rsidR="00BF51E4" w:rsidRDefault="00BF51E4" w:rsidP="00BF51E4">
            <w:pPr>
              <w:pStyle w:val="BodyText"/>
              <w:spacing w:after="0"/>
            </w:pPr>
            <w:r>
              <w:lastRenderedPageBreak/>
              <w:t>10</w:t>
            </w:r>
          </w:p>
        </w:tc>
        <w:tc>
          <w:tcPr>
            <w:tcW w:w="2110" w:type="dxa"/>
          </w:tcPr>
          <w:p w:rsidR="00BF51E4" w:rsidRDefault="00BF51E4" w:rsidP="00BF51E4">
            <w:pPr>
              <w:pStyle w:val="BodyText"/>
              <w:spacing w:after="0"/>
            </w:pPr>
            <w:r>
              <w:t>Đặt phòng</w:t>
            </w:r>
          </w:p>
        </w:tc>
        <w:tc>
          <w:tcPr>
            <w:tcW w:w="2110" w:type="dxa"/>
          </w:tcPr>
          <w:p w:rsidR="00BF51E4" w:rsidRDefault="00BF51E4" w:rsidP="00BF51E4">
            <w:pPr>
              <w:pStyle w:val="BodyText"/>
              <w:spacing w:after="0"/>
            </w:pPr>
            <w:r>
              <w:t>Bình thường</w:t>
            </w:r>
          </w:p>
        </w:tc>
        <w:tc>
          <w:tcPr>
            <w:tcW w:w="3847" w:type="dxa"/>
          </w:tcPr>
          <w:p w:rsidR="00BF51E4" w:rsidRDefault="00BF51E4" w:rsidP="00BF51E4">
            <w:pPr>
              <w:pStyle w:val="BodyText"/>
              <w:spacing w:after="0"/>
            </w:pPr>
            <w:r>
              <w:t>Lưu thông tin đặt phòng của khách</w:t>
            </w:r>
          </w:p>
        </w:tc>
      </w:tr>
      <w:tr w:rsidR="00BF51E4">
        <w:tc>
          <w:tcPr>
            <w:tcW w:w="801" w:type="dxa"/>
          </w:tcPr>
          <w:p w:rsidR="00BF51E4" w:rsidRDefault="00BF51E4" w:rsidP="00BF51E4">
            <w:pPr>
              <w:pStyle w:val="BodyText"/>
              <w:spacing w:after="0"/>
            </w:pPr>
            <w:r>
              <w:t>11</w:t>
            </w:r>
          </w:p>
        </w:tc>
        <w:tc>
          <w:tcPr>
            <w:tcW w:w="2110" w:type="dxa"/>
          </w:tcPr>
          <w:p w:rsidR="00BF51E4" w:rsidRDefault="00BF51E4" w:rsidP="00BF51E4">
            <w:pPr>
              <w:pStyle w:val="BodyText"/>
              <w:spacing w:after="0"/>
            </w:pPr>
            <w:r>
              <w:t>Phiếu thuê phòng</w:t>
            </w:r>
          </w:p>
        </w:tc>
        <w:tc>
          <w:tcPr>
            <w:tcW w:w="2110" w:type="dxa"/>
          </w:tcPr>
          <w:p w:rsidR="00BF51E4" w:rsidRDefault="00BF51E4" w:rsidP="00BF51E4">
            <w:pPr>
              <w:pStyle w:val="BodyText"/>
              <w:spacing w:after="0"/>
            </w:pPr>
            <w:r>
              <w:t>Bình thường</w:t>
            </w:r>
          </w:p>
        </w:tc>
        <w:tc>
          <w:tcPr>
            <w:tcW w:w="3847" w:type="dxa"/>
          </w:tcPr>
          <w:p w:rsidR="00BF51E4" w:rsidRDefault="00BF51E4" w:rsidP="00BF51E4">
            <w:pPr>
              <w:pStyle w:val="BodyText"/>
              <w:spacing w:after="0"/>
            </w:pPr>
            <w:r>
              <w:t>Lưu thông tin thuê phòng của khách</w:t>
            </w:r>
          </w:p>
        </w:tc>
      </w:tr>
      <w:tr w:rsidR="00BF51E4">
        <w:tc>
          <w:tcPr>
            <w:tcW w:w="801" w:type="dxa"/>
          </w:tcPr>
          <w:p w:rsidR="00BF51E4" w:rsidRDefault="00BF51E4" w:rsidP="00BF51E4">
            <w:pPr>
              <w:pStyle w:val="BodyText"/>
              <w:spacing w:after="0"/>
            </w:pPr>
            <w:r>
              <w:t>12</w:t>
            </w:r>
          </w:p>
        </w:tc>
        <w:tc>
          <w:tcPr>
            <w:tcW w:w="2110" w:type="dxa"/>
          </w:tcPr>
          <w:p w:rsidR="00BF51E4" w:rsidRDefault="00BF51E4" w:rsidP="00BF51E4">
            <w:pPr>
              <w:pStyle w:val="BodyText"/>
              <w:spacing w:after="0"/>
            </w:pPr>
            <w:r>
              <w:t>Chi tiết dịch vụ</w:t>
            </w:r>
          </w:p>
        </w:tc>
        <w:tc>
          <w:tcPr>
            <w:tcW w:w="2110" w:type="dxa"/>
          </w:tcPr>
          <w:p w:rsidR="00BF51E4" w:rsidRDefault="00BF51E4" w:rsidP="00BF51E4">
            <w:pPr>
              <w:pStyle w:val="BodyText"/>
              <w:spacing w:after="0"/>
            </w:pPr>
            <w:r>
              <w:t>Bình thường</w:t>
            </w:r>
          </w:p>
        </w:tc>
        <w:tc>
          <w:tcPr>
            <w:tcW w:w="3847" w:type="dxa"/>
          </w:tcPr>
          <w:p w:rsidR="00BF51E4" w:rsidRDefault="00BF51E4" w:rsidP="00BF51E4">
            <w:pPr>
              <w:pStyle w:val="BodyText"/>
              <w:spacing w:after="0"/>
            </w:pPr>
            <w:r>
              <w:t>Lưu thông tin sử dụng dịch vụ của khách</w:t>
            </w:r>
          </w:p>
        </w:tc>
      </w:tr>
      <w:tr w:rsidR="00BF51E4">
        <w:tc>
          <w:tcPr>
            <w:tcW w:w="801" w:type="dxa"/>
          </w:tcPr>
          <w:p w:rsidR="00BF51E4" w:rsidRDefault="00BF51E4" w:rsidP="00BF51E4">
            <w:pPr>
              <w:pStyle w:val="BodyText"/>
              <w:spacing w:after="0"/>
            </w:pPr>
            <w:r>
              <w:t>13</w:t>
            </w:r>
          </w:p>
        </w:tc>
        <w:tc>
          <w:tcPr>
            <w:tcW w:w="2110" w:type="dxa"/>
          </w:tcPr>
          <w:p w:rsidR="00BF51E4" w:rsidRDefault="00BF51E4" w:rsidP="00BF51E4">
            <w:pPr>
              <w:pStyle w:val="BodyText"/>
              <w:spacing w:after="0"/>
            </w:pPr>
            <w:r>
              <w:t>Hóa đơn</w:t>
            </w:r>
          </w:p>
        </w:tc>
        <w:tc>
          <w:tcPr>
            <w:tcW w:w="2110" w:type="dxa"/>
          </w:tcPr>
          <w:p w:rsidR="00BF51E4" w:rsidRDefault="00BF51E4" w:rsidP="00BF51E4">
            <w:pPr>
              <w:pStyle w:val="BodyText"/>
              <w:spacing w:after="0"/>
            </w:pPr>
            <w:r>
              <w:t>Bình thường</w:t>
            </w:r>
          </w:p>
        </w:tc>
        <w:tc>
          <w:tcPr>
            <w:tcW w:w="3847" w:type="dxa"/>
          </w:tcPr>
          <w:p w:rsidR="00BF51E4" w:rsidRDefault="00BF51E4" w:rsidP="00BF51E4">
            <w:pPr>
              <w:pStyle w:val="BodyText"/>
              <w:spacing w:after="0"/>
            </w:pPr>
            <w:r>
              <w:t>Lưu thông tin thanh toán của khách</w:t>
            </w:r>
          </w:p>
        </w:tc>
      </w:tr>
      <w:tr w:rsidR="00BF51E4">
        <w:tc>
          <w:tcPr>
            <w:tcW w:w="801" w:type="dxa"/>
          </w:tcPr>
          <w:p w:rsidR="00BF51E4" w:rsidRDefault="00BF51E4" w:rsidP="00BF51E4">
            <w:pPr>
              <w:pStyle w:val="BodyText"/>
              <w:spacing w:after="0"/>
            </w:pPr>
            <w:r>
              <w:t>14</w:t>
            </w:r>
          </w:p>
        </w:tc>
        <w:tc>
          <w:tcPr>
            <w:tcW w:w="2110" w:type="dxa"/>
          </w:tcPr>
          <w:p w:rsidR="00BF51E4" w:rsidRDefault="00BF51E4" w:rsidP="00BF51E4">
            <w:pPr>
              <w:pStyle w:val="BodyText"/>
              <w:spacing w:after="0"/>
            </w:pPr>
            <w:r>
              <w:t>Báo cáo tháng</w:t>
            </w:r>
          </w:p>
        </w:tc>
        <w:tc>
          <w:tcPr>
            <w:tcW w:w="2110" w:type="dxa"/>
          </w:tcPr>
          <w:p w:rsidR="00BF51E4" w:rsidRDefault="00BF51E4" w:rsidP="00BF51E4">
            <w:pPr>
              <w:pStyle w:val="BodyText"/>
              <w:spacing w:after="0"/>
            </w:pPr>
            <w:r>
              <w:t>Thuần ảo</w:t>
            </w:r>
          </w:p>
        </w:tc>
        <w:tc>
          <w:tcPr>
            <w:tcW w:w="3847" w:type="dxa"/>
          </w:tcPr>
          <w:p w:rsidR="00BF51E4" w:rsidRDefault="00A16418" w:rsidP="00BF51E4">
            <w:pPr>
              <w:pStyle w:val="BodyText"/>
              <w:spacing w:after="0"/>
            </w:pPr>
            <w:r>
              <w:t>Lưu thông tin báo cáo tháng</w:t>
            </w:r>
          </w:p>
        </w:tc>
      </w:tr>
      <w:tr w:rsidR="00BF51E4">
        <w:tc>
          <w:tcPr>
            <w:tcW w:w="801" w:type="dxa"/>
          </w:tcPr>
          <w:p w:rsidR="00BF51E4" w:rsidRDefault="00BF51E4" w:rsidP="00BF51E4">
            <w:pPr>
              <w:pStyle w:val="BodyText"/>
              <w:spacing w:after="0"/>
            </w:pPr>
            <w:r>
              <w:t>15</w:t>
            </w:r>
          </w:p>
        </w:tc>
        <w:tc>
          <w:tcPr>
            <w:tcW w:w="2110" w:type="dxa"/>
          </w:tcPr>
          <w:p w:rsidR="00BF51E4" w:rsidRDefault="00BF51E4" w:rsidP="00BF51E4">
            <w:pPr>
              <w:pStyle w:val="BodyText"/>
              <w:spacing w:after="0"/>
            </w:pPr>
            <w:r>
              <w:t>Báo cáo doanh thu</w:t>
            </w:r>
          </w:p>
        </w:tc>
        <w:tc>
          <w:tcPr>
            <w:tcW w:w="2110" w:type="dxa"/>
          </w:tcPr>
          <w:p w:rsidR="00BF51E4" w:rsidRDefault="00BF51E4" w:rsidP="00BF51E4">
            <w:pPr>
              <w:pStyle w:val="BodyText"/>
              <w:spacing w:after="0"/>
            </w:pPr>
            <w:r>
              <w:t>Bình thường</w:t>
            </w:r>
          </w:p>
        </w:tc>
        <w:tc>
          <w:tcPr>
            <w:tcW w:w="3847" w:type="dxa"/>
          </w:tcPr>
          <w:p w:rsidR="00BF51E4" w:rsidRDefault="00BF51E4" w:rsidP="00BF51E4">
            <w:pPr>
              <w:pStyle w:val="BodyText"/>
              <w:spacing w:after="0"/>
            </w:pPr>
            <w:r>
              <w:t>Kế thừa từ lớp Báo cáo tháng</w:t>
            </w:r>
          </w:p>
        </w:tc>
      </w:tr>
      <w:tr w:rsidR="00BF51E4">
        <w:tc>
          <w:tcPr>
            <w:tcW w:w="801" w:type="dxa"/>
          </w:tcPr>
          <w:p w:rsidR="00BF51E4" w:rsidRDefault="00BF51E4" w:rsidP="00BF51E4">
            <w:pPr>
              <w:pStyle w:val="BodyText"/>
              <w:spacing w:after="0"/>
            </w:pPr>
            <w:r>
              <w:t>16</w:t>
            </w:r>
          </w:p>
        </w:tc>
        <w:tc>
          <w:tcPr>
            <w:tcW w:w="2110" w:type="dxa"/>
          </w:tcPr>
          <w:p w:rsidR="00BF51E4" w:rsidRDefault="00BF51E4" w:rsidP="00BF51E4">
            <w:pPr>
              <w:pStyle w:val="BodyText"/>
              <w:spacing w:after="0"/>
            </w:pPr>
            <w:r>
              <w:t>Báo cáo mật độ sử dụng phòng</w:t>
            </w:r>
          </w:p>
        </w:tc>
        <w:tc>
          <w:tcPr>
            <w:tcW w:w="2110" w:type="dxa"/>
          </w:tcPr>
          <w:p w:rsidR="00BF51E4" w:rsidRDefault="00BF51E4" w:rsidP="00BF51E4">
            <w:pPr>
              <w:pStyle w:val="BodyText"/>
              <w:spacing w:after="0"/>
            </w:pPr>
            <w:r>
              <w:t>Bình thường</w:t>
            </w:r>
          </w:p>
        </w:tc>
        <w:tc>
          <w:tcPr>
            <w:tcW w:w="3847" w:type="dxa"/>
          </w:tcPr>
          <w:p w:rsidR="00BF51E4" w:rsidRDefault="00BF51E4" w:rsidP="00BF51E4">
            <w:pPr>
              <w:pStyle w:val="BodyText"/>
              <w:spacing w:after="0"/>
            </w:pPr>
            <w:r>
              <w:t>Kế thừa từ lớp Báo cáo tháng</w:t>
            </w:r>
          </w:p>
        </w:tc>
      </w:tr>
    </w:tbl>
    <w:p w:rsidR="00FD06E2" w:rsidRDefault="00FD06E2" w:rsidP="00FD06E2">
      <w:pPr>
        <w:pStyle w:val="Heading2"/>
      </w:pPr>
      <w:bookmarkStart w:id="5" w:name="_Toc510947938"/>
      <w:r>
        <w:t>Mô tả chi tiết từng lớp đối tượng</w:t>
      </w:r>
      <w:bookmarkEnd w:id="5"/>
    </w:p>
    <w:p w:rsidR="00363B6E" w:rsidRPr="000F4D4B" w:rsidRDefault="000F4D4B" w:rsidP="000F4D4B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Lớp Người dùng</w:t>
      </w:r>
      <w:r w:rsidR="00FD06E2" w:rsidRPr="00FD06E2">
        <w:rPr>
          <w:i/>
          <w:color w:val="0000FF"/>
        </w:rPr>
        <w:t>:</w:t>
      </w:r>
    </w:p>
    <w:p w:rsidR="00FD06E2" w:rsidRPr="00FD06E2" w:rsidRDefault="000F4D4B" w:rsidP="00FD06E2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63B6E" w:rsidRPr="004F2065">
        <w:tc>
          <w:tcPr>
            <w:tcW w:w="758" w:type="dxa"/>
          </w:tcPr>
          <w:p w:rsidR="00363B6E" w:rsidRPr="004F2065" w:rsidRDefault="00363B6E" w:rsidP="00FD06E2">
            <w:pPr>
              <w:spacing w:line="360" w:lineRule="auto"/>
              <w:rPr>
                <w:b/>
              </w:rPr>
            </w:pPr>
            <w:r w:rsidRPr="004F2065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363B6E" w:rsidRPr="004F2065" w:rsidRDefault="00363B6E" w:rsidP="00FD06E2">
            <w:pPr>
              <w:spacing w:line="360" w:lineRule="auto"/>
              <w:rPr>
                <w:b/>
              </w:rPr>
            </w:pPr>
            <w:r w:rsidRPr="004F2065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363B6E" w:rsidRPr="004F2065" w:rsidRDefault="00363B6E" w:rsidP="00363B6E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F2065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:rsidR="00363B6E" w:rsidRPr="004F2065" w:rsidRDefault="00363B6E" w:rsidP="00FD06E2">
            <w:pPr>
              <w:spacing w:line="360" w:lineRule="auto"/>
              <w:rPr>
                <w:b/>
              </w:rPr>
            </w:pPr>
            <w:r w:rsidRPr="004F2065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363B6E" w:rsidRPr="004F2065" w:rsidRDefault="00363B6E" w:rsidP="00FD06E2">
            <w:pPr>
              <w:spacing w:line="360" w:lineRule="auto"/>
              <w:rPr>
                <w:b/>
              </w:rPr>
            </w:pPr>
            <w:r w:rsidRPr="004F2065">
              <w:rPr>
                <w:b/>
                <w:color w:val="000000"/>
              </w:rPr>
              <w:t>Ý nghĩa/ghi chú</w:t>
            </w:r>
          </w:p>
        </w:tc>
      </w:tr>
      <w:tr w:rsidR="00363B6E">
        <w:tc>
          <w:tcPr>
            <w:tcW w:w="758" w:type="dxa"/>
          </w:tcPr>
          <w:p w:rsidR="00363B6E" w:rsidRPr="000F4D4B" w:rsidRDefault="000F4D4B" w:rsidP="00FD06E2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966" w:type="dxa"/>
          </w:tcPr>
          <w:p w:rsidR="00363B6E" w:rsidRPr="000F4D4B" w:rsidRDefault="000F4D4B" w:rsidP="00FD06E2">
            <w:pPr>
              <w:pStyle w:val="BodyText"/>
              <w:spacing w:after="0"/>
            </w:pPr>
            <w:r>
              <w:t>Mã số</w:t>
            </w:r>
          </w:p>
        </w:tc>
        <w:tc>
          <w:tcPr>
            <w:tcW w:w="1566" w:type="dxa"/>
          </w:tcPr>
          <w:p w:rsidR="00363B6E" w:rsidRPr="00363B6E" w:rsidRDefault="000F4D4B" w:rsidP="00FD06E2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640" w:type="dxa"/>
          </w:tcPr>
          <w:p w:rsidR="00363B6E" w:rsidRDefault="00363B6E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363B6E" w:rsidRPr="000F4D4B" w:rsidRDefault="000F4D4B" w:rsidP="00FD06E2">
            <w:pPr>
              <w:pStyle w:val="BodyText"/>
              <w:spacing w:after="0"/>
            </w:pPr>
            <w:r>
              <w:t>Mỗi người dùng có 1 mã số duy nhất</w:t>
            </w:r>
          </w:p>
        </w:tc>
      </w:tr>
      <w:tr w:rsidR="000F4D4B">
        <w:tc>
          <w:tcPr>
            <w:tcW w:w="758" w:type="dxa"/>
          </w:tcPr>
          <w:p w:rsidR="000F4D4B" w:rsidRDefault="000F4D4B" w:rsidP="00FD06E2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1966" w:type="dxa"/>
          </w:tcPr>
          <w:p w:rsidR="000F4D4B" w:rsidRDefault="000F4D4B" w:rsidP="00FD06E2">
            <w:pPr>
              <w:pStyle w:val="BodyText"/>
              <w:spacing w:after="0"/>
            </w:pPr>
            <w:r>
              <w:t>Họ tên</w:t>
            </w:r>
          </w:p>
        </w:tc>
        <w:tc>
          <w:tcPr>
            <w:tcW w:w="1566" w:type="dxa"/>
          </w:tcPr>
          <w:p w:rsidR="000F4D4B" w:rsidRDefault="000F4D4B" w:rsidP="00FD06E2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640" w:type="dxa"/>
          </w:tcPr>
          <w:p w:rsidR="000F4D4B" w:rsidRDefault="000F4D4B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0F4D4B" w:rsidRDefault="000F4D4B" w:rsidP="00FD06E2">
            <w:pPr>
              <w:pStyle w:val="BodyText"/>
              <w:spacing w:after="0"/>
            </w:pPr>
            <w:r>
              <w:t>Họ và tên của người dùng</w:t>
            </w:r>
          </w:p>
        </w:tc>
      </w:tr>
      <w:tr w:rsidR="000F4D4B">
        <w:tc>
          <w:tcPr>
            <w:tcW w:w="758" w:type="dxa"/>
          </w:tcPr>
          <w:p w:rsidR="000F4D4B" w:rsidRDefault="000F4D4B" w:rsidP="00FD06E2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1966" w:type="dxa"/>
          </w:tcPr>
          <w:p w:rsidR="000F4D4B" w:rsidRDefault="000F4D4B" w:rsidP="00FD06E2">
            <w:pPr>
              <w:pStyle w:val="BodyText"/>
              <w:spacing w:after="0"/>
            </w:pPr>
            <w:r>
              <w:t>Tên đăng nhập</w:t>
            </w:r>
          </w:p>
        </w:tc>
        <w:tc>
          <w:tcPr>
            <w:tcW w:w="1566" w:type="dxa"/>
          </w:tcPr>
          <w:p w:rsidR="000F4D4B" w:rsidRDefault="000F4D4B" w:rsidP="00FD06E2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640" w:type="dxa"/>
          </w:tcPr>
          <w:p w:rsidR="000F4D4B" w:rsidRDefault="000F4D4B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0F4D4B" w:rsidRDefault="000F4D4B" w:rsidP="00FD06E2">
            <w:pPr>
              <w:pStyle w:val="BodyText"/>
              <w:spacing w:after="0"/>
            </w:pPr>
            <w:r>
              <w:t>Tên đăng nhập vào chương trình</w:t>
            </w:r>
          </w:p>
        </w:tc>
      </w:tr>
      <w:tr w:rsidR="000F4D4B">
        <w:tc>
          <w:tcPr>
            <w:tcW w:w="758" w:type="dxa"/>
          </w:tcPr>
          <w:p w:rsidR="000F4D4B" w:rsidRDefault="000F4D4B" w:rsidP="00FD06E2">
            <w:pPr>
              <w:pStyle w:val="BodyText"/>
              <w:spacing w:after="0"/>
            </w:pPr>
            <w:r>
              <w:t>4</w:t>
            </w:r>
          </w:p>
        </w:tc>
        <w:tc>
          <w:tcPr>
            <w:tcW w:w="1966" w:type="dxa"/>
          </w:tcPr>
          <w:p w:rsidR="000F4D4B" w:rsidRDefault="000F4D4B" w:rsidP="00FD06E2">
            <w:pPr>
              <w:pStyle w:val="BodyText"/>
              <w:spacing w:after="0"/>
            </w:pPr>
            <w:r>
              <w:t>Mật khẩu</w:t>
            </w:r>
          </w:p>
        </w:tc>
        <w:tc>
          <w:tcPr>
            <w:tcW w:w="1566" w:type="dxa"/>
          </w:tcPr>
          <w:p w:rsidR="000F4D4B" w:rsidRDefault="000F4D4B" w:rsidP="00FD06E2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640" w:type="dxa"/>
          </w:tcPr>
          <w:p w:rsidR="000F4D4B" w:rsidRDefault="000F4D4B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0F4D4B" w:rsidRDefault="000F4D4B" w:rsidP="00FD06E2">
            <w:pPr>
              <w:pStyle w:val="BodyText"/>
              <w:spacing w:after="0"/>
            </w:pPr>
            <w:r>
              <w:t>Mật khẩu để đăng nhập</w:t>
            </w:r>
          </w:p>
        </w:tc>
      </w:tr>
    </w:tbl>
    <w:p w:rsidR="000F4D4B" w:rsidRPr="00FD06E2" w:rsidRDefault="008C3995" w:rsidP="000F4D4B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Lớp Nhân viên</w:t>
      </w:r>
      <w:r w:rsidR="000F4D4B" w:rsidRPr="00FD06E2">
        <w:rPr>
          <w:i/>
          <w:color w:val="0000FF"/>
        </w:rPr>
        <w:t>:</w:t>
      </w:r>
    </w:p>
    <w:p w:rsidR="000F4D4B" w:rsidRPr="00363B6E" w:rsidRDefault="000F4D4B" w:rsidP="000F4D4B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363B6E">
        <w:rPr>
          <w:i/>
          <w:color w:val="0000FF"/>
        </w:rPr>
        <w:t xml:space="preserve">Lớp kế thừa từ lớp </w:t>
      </w:r>
      <w:r w:rsidR="008C3995">
        <w:rPr>
          <w:i/>
          <w:color w:val="0000FF"/>
        </w:rPr>
        <w:t>Người dùng</w:t>
      </w:r>
    </w:p>
    <w:p w:rsidR="000F4D4B" w:rsidRPr="00FD06E2" w:rsidRDefault="008C3995" w:rsidP="000F4D4B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0F4D4B" w:rsidRPr="004F2065" w:rsidTr="00873E92">
        <w:tc>
          <w:tcPr>
            <w:tcW w:w="758" w:type="dxa"/>
          </w:tcPr>
          <w:p w:rsidR="000F4D4B" w:rsidRPr="004F2065" w:rsidRDefault="000F4D4B" w:rsidP="00873E92">
            <w:pPr>
              <w:spacing w:line="360" w:lineRule="auto"/>
              <w:rPr>
                <w:b/>
              </w:rPr>
            </w:pPr>
            <w:r w:rsidRPr="004F2065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0F4D4B" w:rsidRPr="004F2065" w:rsidRDefault="000F4D4B" w:rsidP="00873E92">
            <w:pPr>
              <w:spacing w:line="360" w:lineRule="auto"/>
              <w:rPr>
                <w:b/>
              </w:rPr>
            </w:pPr>
            <w:r w:rsidRPr="004F2065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0F4D4B" w:rsidRPr="004F2065" w:rsidRDefault="000F4D4B" w:rsidP="00873E92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F2065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:rsidR="000F4D4B" w:rsidRPr="004F2065" w:rsidRDefault="000F4D4B" w:rsidP="00873E92">
            <w:pPr>
              <w:spacing w:line="360" w:lineRule="auto"/>
              <w:rPr>
                <w:b/>
              </w:rPr>
            </w:pPr>
            <w:r w:rsidRPr="004F2065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0F4D4B" w:rsidRPr="004F2065" w:rsidRDefault="000F4D4B" w:rsidP="00873E92">
            <w:pPr>
              <w:spacing w:line="360" w:lineRule="auto"/>
              <w:rPr>
                <w:b/>
              </w:rPr>
            </w:pPr>
            <w:r w:rsidRPr="004F2065">
              <w:rPr>
                <w:b/>
                <w:color w:val="000000"/>
              </w:rPr>
              <w:t>Ý nghĩa/ghi chú</w:t>
            </w:r>
          </w:p>
        </w:tc>
      </w:tr>
      <w:tr w:rsidR="004F2065" w:rsidTr="00873E92">
        <w:tc>
          <w:tcPr>
            <w:tcW w:w="758" w:type="dxa"/>
          </w:tcPr>
          <w:p w:rsidR="004F2065" w:rsidRPr="000F4D4B" w:rsidRDefault="004F2065" w:rsidP="00873E92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966" w:type="dxa"/>
          </w:tcPr>
          <w:p w:rsidR="004F2065" w:rsidRPr="000F4D4B" w:rsidRDefault="004F2065" w:rsidP="00873E92">
            <w:pPr>
              <w:pStyle w:val="BodyText"/>
              <w:spacing w:after="0"/>
            </w:pPr>
            <w:r>
              <w:t>Mã số</w:t>
            </w:r>
          </w:p>
        </w:tc>
        <w:tc>
          <w:tcPr>
            <w:tcW w:w="1566" w:type="dxa"/>
          </w:tcPr>
          <w:p w:rsidR="004F2065" w:rsidRPr="00363B6E" w:rsidRDefault="004F2065" w:rsidP="00873E92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640" w:type="dxa"/>
          </w:tcPr>
          <w:p w:rsidR="004F2065" w:rsidRDefault="004F2065" w:rsidP="00873E9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4F2065" w:rsidRPr="000F4D4B" w:rsidRDefault="004F2065" w:rsidP="00873E92">
            <w:pPr>
              <w:pStyle w:val="BodyText"/>
              <w:spacing w:after="0"/>
            </w:pPr>
            <w:r>
              <w:t>Kế thừa từ lớp cha</w:t>
            </w:r>
          </w:p>
        </w:tc>
      </w:tr>
      <w:tr w:rsidR="004F2065" w:rsidTr="00873E92">
        <w:tc>
          <w:tcPr>
            <w:tcW w:w="758" w:type="dxa"/>
          </w:tcPr>
          <w:p w:rsidR="004F2065" w:rsidRDefault="004F2065" w:rsidP="004F2065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1966" w:type="dxa"/>
          </w:tcPr>
          <w:p w:rsidR="004F2065" w:rsidRDefault="004F2065" w:rsidP="004F2065">
            <w:pPr>
              <w:pStyle w:val="BodyText"/>
              <w:spacing w:after="0"/>
            </w:pPr>
            <w:r>
              <w:t>Họ tên</w:t>
            </w:r>
          </w:p>
        </w:tc>
        <w:tc>
          <w:tcPr>
            <w:tcW w:w="1566" w:type="dxa"/>
          </w:tcPr>
          <w:p w:rsidR="004F2065" w:rsidRDefault="004F2065" w:rsidP="004F2065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640" w:type="dxa"/>
          </w:tcPr>
          <w:p w:rsidR="004F2065" w:rsidRDefault="004F2065" w:rsidP="004F2065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4F2065" w:rsidRPr="000F4D4B" w:rsidRDefault="004F2065" w:rsidP="004F2065">
            <w:pPr>
              <w:pStyle w:val="BodyText"/>
              <w:spacing w:after="0"/>
            </w:pPr>
            <w:r>
              <w:t>Kế thừa từ lớp cha</w:t>
            </w:r>
          </w:p>
        </w:tc>
      </w:tr>
      <w:tr w:rsidR="004F2065" w:rsidTr="00873E92">
        <w:tc>
          <w:tcPr>
            <w:tcW w:w="758" w:type="dxa"/>
          </w:tcPr>
          <w:p w:rsidR="004F2065" w:rsidRDefault="004F2065" w:rsidP="004F2065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1966" w:type="dxa"/>
          </w:tcPr>
          <w:p w:rsidR="004F2065" w:rsidRDefault="004F2065" w:rsidP="004F2065">
            <w:pPr>
              <w:pStyle w:val="BodyText"/>
              <w:spacing w:after="0"/>
            </w:pPr>
            <w:r>
              <w:t>Tên đăng nhập</w:t>
            </w:r>
          </w:p>
        </w:tc>
        <w:tc>
          <w:tcPr>
            <w:tcW w:w="1566" w:type="dxa"/>
          </w:tcPr>
          <w:p w:rsidR="004F2065" w:rsidRDefault="004F2065" w:rsidP="004F2065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640" w:type="dxa"/>
          </w:tcPr>
          <w:p w:rsidR="004F2065" w:rsidRDefault="004F2065" w:rsidP="004F2065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4F2065" w:rsidRPr="000F4D4B" w:rsidRDefault="004F2065" w:rsidP="004F2065">
            <w:pPr>
              <w:pStyle w:val="BodyText"/>
              <w:spacing w:after="0"/>
            </w:pPr>
            <w:r>
              <w:t>Kế thừa từ lớp cha</w:t>
            </w:r>
          </w:p>
        </w:tc>
      </w:tr>
      <w:tr w:rsidR="004F2065" w:rsidTr="00873E92">
        <w:tc>
          <w:tcPr>
            <w:tcW w:w="758" w:type="dxa"/>
          </w:tcPr>
          <w:p w:rsidR="004F2065" w:rsidRDefault="004F2065" w:rsidP="004F2065">
            <w:pPr>
              <w:pStyle w:val="BodyText"/>
              <w:spacing w:after="0"/>
            </w:pPr>
            <w:r>
              <w:t>4</w:t>
            </w:r>
          </w:p>
        </w:tc>
        <w:tc>
          <w:tcPr>
            <w:tcW w:w="1966" w:type="dxa"/>
          </w:tcPr>
          <w:p w:rsidR="004F2065" w:rsidRDefault="004F2065" w:rsidP="004F2065">
            <w:pPr>
              <w:pStyle w:val="BodyText"/>
              <w:spacing w:after="0"/>
            </w:pPr>
            <w:r>
              <w:t>Mật khẩu</w:t>
            </w:r>
          </w:p>
        </w:tc>
        <w:tc>
          <w:tcPr>
            <w:tcW w:w="1566" w:type="dxa"/>
          </w:tcPr>
          <w:p w:rsidR="004F2065" w:rsidRDefault="004F2065" w:rsidP="004F2065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640" w:type="dxa"/>
          </w:tcPr>
          <w:p w:rsidR="004F2065" w:rsidRDefault="004F2065" w:rsidP="004F2065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4F2065" w:rsidRPr="000F4D4B" w:rsidRDefault="004F2065" w:rsidP="004F2065">
            <w:pPr>
              <w:pStyle w:val="BodyText"/>
              <w:spacing w:after="0"/>
            </w:pPr>
            <w:r>
              <w:t>Kế thừa từ lớp cha</w:t>
            </w:r>
          </w:p>
        </w:tc>
      </w:tr>
    </w:tbl>
    <w:p w:rsidR="000F4D4B" w:rsidRPr="00FD06E2" w:rsidRDefault="004F2065" w:rsidP="000F4D4B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Lớp Giám đốc</w:t>
      </w:r>
      <w:r w:rsidR="000F4D4B" w:rsidRPr="00FD06E2">
        <w:rPr>
          <w:i/>
          <w:color w:val="0000FF"/>
        </w:rPr>
        <w:t>:</w:t>
      </w:r>
    </w:p>
    <w:p w:rsidR="004F2065" w:rsidRPr="00363B6E" w:rsidRDefault="004F2065" w:rsidP="004F2065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363B6E">
        <w:rPr>
          <w:i/>
          <w:color w:val="0000FF"/>
        </w:rPr>
        <w:t xml:space="preserve">Lớp kế thừa từ lớp </w:t>
      </w:r>
      <w:r>
        <w:rPr>
          <w:i/>
          <w:color w:val="0000FF"/>
        </w:rPr>
        <w:t>Người dùng</w:t>
      </w:r>
    </w:p>
    <w:p w:rsidR="004F2065" w:rsidRPr="00FD06E2" w:rsidRDefault="004F2065" w:rsidP="004F2065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4F2065" w:rsidRPr="004F2065" w:rsidTr="00873E92">
        <w:tc>
          <w:tcPr>
            <w:tcW w:w="758" w:type="dxa"/>
          </w:tcPr>
          <w:p w:rsidR="004F2065" w:rsidRPr="004F2065" w:rsidRDefault="004F2065" w:rsidP="00873E92">
            <w:pPr>
              <w:spacing w:line="360" w:lineRule="auto"/>
              <w:rPr>
                <w:b/>
              </w:rPr>
            </w:pPr>
            <w:r w:rsidRPr="004F2065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4F2065" w:rsidRPr="004F2065" w:rsidRDefault="004F2065" w:rsidP="00873E92">
            <w:pPr>
              <w:spacing w:line="360" w:lineRule="auto"/>
              <w:rPr>
                <w:b/>
              </w:rPr>
            </w:pPr>
            <w:r w:rsidRPr="004F2065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4F2065" w:rsidRPr="004F2065" w:rsidRDefault="004F2065" w:rsidP="00873E92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F2065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:rsidR="004F2065" w:rsidRPr="004F2065" w:rsidRDefault="004F2065" w:rsidP="00873E92">
            <w:pPr>
              <w:spacing w:line="360" w:lineRule="auto"/>
              <w:rPr>
                <w:b/>
              </w:rPr>
            </w:pPr>
            <w:r w:rsidRPr="004F2065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4F2065" w:rsidRPr="004F2065" w:rsidRDefault="004F2065" w:rsidP="00873E92">
            <w:pPr>
              <w:spacing w:line="360" w:lineRule="auto"/>
              <w:rPr>
                <w:b/>
              </w:rPr>
            </w:pPr>
            <w:r w:rsidRPr="004F2065">
              <w:rPr>
                <w:b/>
                <w:color w:val="000000"/>
              </w:rPr>
              <w:t>Ý nghĩa/ghi chú</w:t>
            </w:r>
          </w:p>
        </w:tc>
      </w:tr>
      <w:tr w:rsidR="004F2065" w:rsidTr="00873E92">
        <w:tc>
          <w:tcPr>
            <w:tcW w:w="758" w:type="dxa"/>
          </w:tcPr>
          <w:p w:rsidR="004F2065" w:rsidRPr="000F4D4B" w:rsidRDefault="004F2065" w:rsidP="00873E92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966" w:type="dxa"/>
          </w:tcPr>
          <w:p w:rsidR="004F2065" w:rsidRPr="000F4D4B" w:rsidRDefault="004F2065" w:rsidP="00873E92">
            <w:pPr>
              <w:pStyle w:val="BodyText"/>
              <w:spacing w:after="0"/>
            </w:pPr>
            <w:r>
              <w:t>Mã số</w:t>
            </w:r>
          </w:p>
        </w:tc>
        <w:tc>
          <w:tcPr>
            <w:tcW w:w="1566" w:type="dxa"/>
          </w:tcPr>
          <w:p w:rsidR="004F2065" w:rsidRPr="00363B6E" w:rsidRDefault="004F2065" w:rsidP="00873E92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640" w:type="dxa"/>
          </w:tcPr>
          <w:p w:rsidR="004F2065" w:rsidRDefault="004F2065" w:rsidP="00873E9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4F2065" w:rsidRPr="000F4D4B" w:rsidRDefault="004F2065" w:rsidP="00873E92">
            <w:pPr>
              <w:pStyle w:val="BodyText"/>
              <w:spacing w:after="0"/>
            </w:pPr>
            <w:r>
              <w:t>Kế thừa từ lớp cha</w:t>
            </w:r>
          </w:p>
        </w:tc>
      </w:tr>
      <w:tr w:rsidR="004F2065" w:rsidTr="00873E92">
        <w:tc>
          <w:tcPr>
            <w:tcW w:w="758" w:type="dxa"/>
          </w:tcPr>
          <w:p w:rsidR="004F2065" w:rsidRDefault="004F2065" w:rsidP="00873E92">
            <w:pPr>
              <w:pStyle w:val="BodyText"/>
              <w:spacing w:after="0"/>
            </w:pPr>
            <w:r>
              <w:lastRenderedPageBreak/>
              <w:t>2</w:t>
            </w:r>
          </w:p>
        </w:tc>
        <w:tc>
          <w:tcPr>
            <w:tcW w:w="1966" w:type="dxa"/>
          </w:tcPr>
          <w:p w:rsidR="004F2065" w:rsidRDefault="004F2065" w:rsidP="00873E92">
            <w:pPr>
              <w:pStyle w:val="BodyText"/>
              <w:spacing w:after="0"/>
            </w:pPr>
            <w:r>
              <w:t>Họ tên</w:t>
            </w:r>
          </w:p>
        </w:tc>
        <w:tc>
          <w:tcPr>
            <w:tcW w:w="1566" w:type="dxa"/>
          </w:tcPr>
          <w:p w:rsidR="004F2065" w:rsidRDefault="004F2065" w:rsidP="00873E92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640" w:type="dxa"/>
          </w:tcPr>
          <w:p w:rsidR="004F2065" w:rsidRDefault="004F2065" w:rsidP="00873E9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4F2065" w:rsidRPr="000F4D4B" w:rsidRDefault="004F2065" w:rsidP="00873E92">
            <w:pPr>
              <w:pStyle w:val="BodyText"/>
              <w:spacing w:after="0"/>
            </w:pPr>
            <w:r>
              <w:t>Kế thừa từ lớp cha</w:t>
            </w:r>
          </w:p>
        </w:tc>
      </w:tr>
      <w:tr w:rsidR="004F2065" w:rsidTr="00873E92">
        <w:tc>
          <w:tcPr>
            <w:tcW w:w="758" w:type="dxa"/>
          </w:tcPr>
          <w:p w:rsidR="004F2065" w:rsidRDefault="004F2065" w:rsidP="00873E92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1966" w:type="dxa"/>
          </w:tcPr>
          <w:p w:rsidR="004F2065" w:rsidRDefault="004F2065" w:rsidP="00873E92">
            <w:pPr>
              <w:pStyle w:val="BodyText"/>
              <w:spacing w:after="0"/>
            </w:pPr>
            <w:r>
              <w:t>Tên đăng nhập</w:t>
            </w:r>
          </w:p>
        </w:tc>
        <w:tc>
          <w:tcPr>
            <w:tcW w:w="1566" w:type="dxa"/>
          </w:tcPr>
          <w:p w:rsidR="004F2065" w:rsidRDefault="004F2065" w:rsidP="00873E92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640" w:type="dxa"/>
          </w:tcPr>
          <w:p w:rsidR="004F2065" w:rsidRDefault="004F2065" w:rsidP="00873E9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4F2065" w:rsidRPr="000F4D4B" w:rsidRDefault="004F2065" w:rsidP="00873E92">
            <w:pPr>
              <w:pStyle w:val="BodyText"/>
              <w:spacing w:after="0"/>
            </w:pPr>
            <w:r>
              <w:t>Kế thừa từ lớp cha</w:t>
            </w:r>
          </w:p>
        </w:tc>
      </w:tr>
      <w:tr w:rsidR="004F2065" w:rsidTr="00873E92">
        <w:tc>
          <w:tcPr>
            <w:tcW w:w="758" w:type="dxa"/>
          </w:tcPr>
          <w:p w:rsidR="004F2065" w:rsidRDefault="004F2065" w:rsidP="00873E92">
            <w:pPr>
              <w:pStyle w:val="BodyText"/>
              <w:spacing w:after="0"/>
            </w:pPr>
            <w:r>
              <w:t>4</w:t>
            </w:r>
          </w:p>
        </w:tc>
        <w:tc>
          <w:tcPr>
            <w:tcW w:w="1966" w:type="dxa"/>
          </w:tcPr>
          <w:p w:rsidR="004F2065" w:rsidRDefault="004F2065" w:rsidP="00873E92">
            <w:pPr>
              <w:pStyle w:val="BodyText"/>
              <w:spacing w:after="0"/>
            </w:pPr>
            <w:r>
              <w:t>Mật khẩu</w:t>
            </w:r>
          </w:p>
        </w:tc>
        <w:tc>
          <w:tcPr>
            <w:tcW w:w="1566" w:type="dxa"/>
          </w:tcPr>
          <w:p w:rsidR="004F2065" w:rsidRDefault="004F2065" w:rsidP="00873E92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640" w:type="dxa"/>
          </w:tcPr>
          <w:p w:rsidR="004F2065" w:rsidRDefault="004F2065" w:rsidP="00873E9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4F2065" w:rsidRPr="000F4D4B" w:rsidRDefault="004F2065" w:rsidP="00873E92">
            <w:pPr>
              <w:pStyle w:val="BodyText"/>
              <w:spacing w:after="0"/>
            </w:pPr>
            <w:r>
              <w:t>Kế thừa từ lớp cha</w:t>
            </w:r>
          </w:p>
        </w:tc>
      </w:tr>
      <w:tr w:rsidR="004F2065" w:rsidTr="00873E92">
        <w:tc>
          <w:tcPr>
            <w:tcW w:w="758" w:type="dxa"/>
          </w:tcPr>
          <w:p w:rsidR="004F2065" w:rsidRDefault="004F2065" w:rsidP="00873E92">
            <w:pPr>
              <w:pStyle w:val="BodyText"/>
              <w:spacing w:after="0"/>
            </w:pPr>
            <w:r>
              <w:t>5</w:t>
            </w:r>
          </w:p>
        </w:tc>
        <w:tc>
          <w:tcPr>
            <w:tcW w:w="1966" w:type="dxa"/>
          </w:tcPr>
          <w:p w:rsidR="004F2065" w:rsidRDefault="004F2065" w:rsidP="00873E92">
            <w:pPr>
              <w:pStyle w:val="BodyText"/>
              <w:spacing w:after="0"/>
            </w:pPr>
            <w:r>
              <w:t>Phân quyền</w:t>
            </w:r>
          </w:p>
        </w:tc>
        <w:tc>
          <w:tcPr>
            <w:tcW w:w="1566" w:type="dxa"/>
          </w:tcPr>
          <w:p w:rsidR="004F2065" w:rsidRDefault="004F2065" w:rsidP="00873E92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4F2065" w:rsidRDefault="004F2065" w:rsidP="00873E9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4F2065" w:rsidRDefault="004F2065" w:rsidP="00873E92">
            <w:pPr>
              <w:pStyle w:val="BodyText"/>
              <w:spacing w:after="0"/>
            </w:pPr>
            <w:r>
              <w:t>Thuộc tính để kiểm tra khi đối tượng thực hiện các chức năng do Giám đốc thực hiện</w:t>
            </w:r>
          </w:p>
        </w:tc>
      </w:tr>
    </w:tbl>
    <w:p w:rsidR="000F4D4B" w:rsidRPr="00FD06E2" w:rsidRDefault="00CC2A09" w:rsidP="000F4D4B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Lớp Nhân viên thường</w:t>
      </w:r>
      <w:r w:rsidR="000F4D4B" w:rsidRPr="00FD06E2">
        <w:rPr>
          <w:i/>
          <w:color w:val="0000FF"/>
        </w:rPr>
        <w:t>:</w:t>
      </w:r>
    </w:p>
    <w:p w:rsidR="00CC2A09" w:rsidRPr="00363B6E" w:rsidRDefault="00CC2A09" w:rsidP="00CC2A09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363B6E">
        <w:rPr>
          <w:i/>
          <w:color w:val="0000FF"/>
        </w:rPr>
        <w:t xml:space="preserve">Lớp kế thừa từ lớp </w:t>
      </w:r>
      <w:r>
        <w:rPr>
          <w:i/>
          <w:color w:val="0000FF"/>
        </w:rPr>
        <w:t>Nhân viên</w:t>
      </w:r>
    </w:p>
    <w:p w:rsidR="00CC2A09" w:rsidRPr="00FD06E2" w:rsidRDefault="00CC2A09" w:rsidP="00CC2A09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CC2A09" w:rsidRPr="004F2065" w:rsidTr="00873E92">
        <w:tc>
          <w:tcPr>
            <w:tcW w:w="758" w:type="dxa"/>
          </w:tcPr>
          <w:p w:rsidR="00CC2A09" w:rsidRPr="004F2065" w:rsidRDefault="00CC2A09" w:rsidP="00873E92">
            <w:pPr>
              <w:spacing w:line="360" w:lineRule="auto"/>
              <w:rPr>
                <w:b/>
              </w:rPr>
            </w:pPr>
            <w:r w:rsidRPr="004F2065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CC2A09" w:rsidRPr="004F2065" w:rsidRDefault="00CC2A09" w:rsidP="00873E92">
            <w:pPr>
              <w:spacing w:line="360" w:lineRule="auto"/>
              <w:rPr>
                <w:b/>
              </w:rPr>
            </w:pPr>
            <w:r w:rsidRPr="004F2065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CC2A09" w:rsidRPr="004F2065" w:rsidRDefault="00CC2A09" w:rsidP="00873E92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F2065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:rsidR="00CC2A09" w:rsidRPr="004F2065" w:rsidRDefault="00CC2A09" w:rsidP="00873E92">
            <w:pPr>
              <w:spacing w:line="360" w:lineRule="auto"/>
              <w:rPr>
                <w:b/>
              </w:rPr>
            </w:pPr>
            <w:r w:rsidRPr="004F2065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CC2A09" w:rsidRPr="004F2065" w:rsidRDefault="00CC2A09" w:rsidP="00873E92">
            <w:pPr>
              <w:spacing w:line="360" w:lineRule="auto"/>
              <w:rPr>
                <w:b/>
              </w:rPr>
            </w:pPr>
            <w:r w:rsidRPr="004F2065">
              <w:rPr>
                <w:b/>
                <w:color w:val="000000"/>
              </w:rPr>
              <w:t>Ý nghĩa/ghi chú</w:t>
            </w:r>
          </w:p>
        </w:tc>
      </w:tr>
      <w:tr w:rsidR="00CC2A09" w:rsidTr="00873E92">
        <w:tc>
          <w:tcPr>
            <w:tcW w:w="758" w:type="dxa"/>
          </w:tcPr>
          <w:p w:rsidR="00CC2A09" w:rsidRPr="000F4D4B" w:rsidRDefault="00CC2A09" w:rsidP="00873E92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966" w:type="dxa"/>
          </w:tcPr>
          <w:p w:rsidR="00CC2A09" w:rsidRPr="000F4D4B" w:rsidRDefault="00CC2A09" w:rsidP="00873E92">
            <w:pPr>
              <w:pStyle w:val="BodyText"/>
              <w:spacing w:after="0"/>
            </w:pPr>
            <w:r>
              <w:t>Mã số</w:t>
            </w:r>
          </w:p>
        </w:tc>
        <w:tc>
          <w:tcPr>
            <w:tcW w:w="1566" w:type="dxa"/>
          </w:tcPr>
          <w:p w:rsidR="00CC2A09" w:rsidRPr="00363B6E" w:rsidRDefault="00CC2A09" w:rsidP="00873E92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640" w:type="dxa"/>
          </w:tcPr>
          <w:p w:rsidR="00CC2A09" w:rsidRDefault="00CC2A09" w:rsidP="00873E9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CC2A09" w:rsidRPr="000F4D4B" w:rsidRDefault="00CC2A09" w:rsidP="00873E92">
            <w:pPr>
              <w:pStyle w:val="BodyText"/>
              <w:spacing w:after="0"/>
            </w:pPr>
            <w:r>
              <w:t>Kế thừa từ lớp cha</w:t>
            </w:r>
          </w:p>
        </w:tc>
      </w:tr>
      <w:tr w:rsidR="00CC2A09" w:rsidTr="00873E92">
        <w:tc>
          <w:tcPr>
            <w:tcW w:w="758" w:type="dxa"/>
          </w:tcPr>
          <w:p w:rsidR="00CC2A09" w:rsidRDefault="00CC2A09" w:rsidP="00873E92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1966" w:type="dxa"/>
          </w:tcPr>
          <w:p w:rsidR="00CC2A09" w:rsidRDefault="00CC2A09" w:rsidP="00873E92">
            <w:pPr>
              <w:pStyle w:val="BodyText"/>
              <w:spacing w:after="0"/>
            </w:pPr>
            <w:r>
              <w:t>Họ tên</w:t>
            </w:r>
          </w:p>
        </w:tc>
        <w:tc>
          <w:tcPr>
            <w:tcW w:w="1566" w:type="dxa"/>
          </w:tcPr>
          <w:p w:rsidR="00CC2A09" w:rsidRDefault="00CC2A09" w:rsidP="00873E92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640" w:type="dxa"/>
          </w:tcPr>
          <w:p w:rsidR="00CC2A09" w:rsidRDefault="00CC2A09" w:rsidP="00873E9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CC2A09" w:rsidRPr="000F4D4B" w:rsidRDefault="00CC2A09" w:rsidP="00873E92">
            <w:pPr>
              <w:pStyle w:val="BodyText"/>
              <w:spacing w:after="0"/>
            </w:pPr>
            <w:r>
              <w:t>Kế thừa từ lớp cha</w:t>
            </w:r>
          </w:p>
        </w:tc>
      </w:tr>
      <w:tr w:rsidR="00CC2A09" w:rsidTr="00873E92">
        <w:tc>
          <w:tcPr>
            <w:tcW w:w="758" w:type="dxa"/>
          </w:tcPr>
          <w:p w:rsidR="00CC2A09" w:rsidRDefault="00CC2A09" w:rsidP="00873E92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1966" w:type="dxa"/>
          </w:tcPr>
          <w:p w:rsidR="00CC2A09" w:rsidRDefault="00CC2A09" w:rsidP="00873E92">
            <w:pPr>
              <w:pStyle w:val="BodyText"/>
              <w:spacing w:after="0"/>
            </w:pPr>
            <w:r>
              <w:t>Tên đăng nhập</w:t>
            </w:r>
          </w:p>
        </w:tc>
        <w:tc>
          <w:tcPr>
            <w:tcW w:w="1566" w:type="dxa"/>
          </w:tcPr>
          <w:p w:rsidR="00CC2A09" w:rsidRDefault="00CC2A09" w:rsidP="00873E92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640" w:type="dxa"/>
          </w:tcPr>
          <w:p w:rsidR="00CC2A09" w:rsidRDefault="00CC2A09" w:rsidP="00873E9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CC2A09" w:rsidRPr="000F4D4B" w:rsidRDefault="00CC2A09" w:rsidP="00873E92">
            <w:pPr>
              <w:pStyle w:val="BodyText"/>
              <w:spacing w:after="0"/>
            </w:pPr>
            <w:r>
              <w:t>Kế thừa từ lớp cha</w:t>
            </w:r>
          </w:p>
        </w:tc>
      </w:tr>
      <w:tr w:rsidR="00CC2A09" w:rsidTr="00873E92">
        <w:tc>
          <w:tcPr>
            <w:tcW w:w="758" w:type="dxa"/>
          </w:tcPr>
          <w:p w:rsidR="00CC2A09" w:rsidRDefault="00CC2A09" w:rsidP="00873E92">
            <w:pPr>
              <w:pStyle w:val="BodyText"/>
              <w:spacing w:after="0"/>
            </w:pPr>
            <w:r>
              <w:t>4</w:t>
            </w:r>
          </w:p>
        </w:tc>
        <w:tc>
          <w:tcPr>
            <w:tcW w:w="1966" w:type="dxa"/>
          </w:tcPr>
          <w:p w:rsidR="00CC2A09" w:rsidRDefault="00CC2A09" w:rsidP="00873E92">
            <w:pPr>
              <w:pStyle w:val="BodyText"/>
              <w:spacing w:after="0"/>
            </w:pPr>
            <w:r>
              <w:t>Mật khẩu</w:t>
            </w:r>
          </w:p>
        </w:tc>
        <w:tc>
          <w:tcPr>
            <w:tcW w:w="1566" w:type="dxa"/>
          </w:tcPr>
          <w:p w:rsidR="00CC2A09" w:rsidRDefault="00CC2A09" w:rsidP="00873E92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640" w:type="dxa"/>
          </w:tcPr>
          <w:p w:rsidR="00CC2A09" w:rsidRDefault="00CC2A09" w:rsidP="00873E9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CC2A09" w:rsidRPr="000F4D4B" w:rsidRDefault="00CC2A09" w:rsidP="00873E92">
            <w:pPr>
              <w:pStyle w:val="BodyText"/>
              <w:spacing w:after="0"/>
            </w:pPr>
            <w:r>
              <w:t>Kế thừa từ lớp cha</w:t>
            </w:r>
          </w:p>
        </w:tc>
      </w:tr>
      <w:tr w:rsidR="00CC2A09" w:rsidTr="00873E92">
        <w:tc>
          <w:tcPr>
            <w:tcW w:w="758" w:type="dxa"/>
          </w:tcPr>
          <w:p w:rsidR="00CC2A09" w:rsidRDefault="00CC2A09" w:rsidP="00873E92">
            <w:pPr>
              <w:pStyle w:val="BodyText"/>
              <w:spacing w:after="0"/>
            </w:pPr>
            <w:r>
              <w:t>5</w:t>
            </w:r>
          </w:p>
        </w:tc>
        <w:tc>
          <w:tcPr>
            <w:tcW w:w="1966" w:type="dxa"/>
          </w:tcPr>
          <w:p w:rsidR="00CC2A09" w:rsidRDefault="00CC2A09" w:rsidP="00873E92">
            <w:pPr>
              <w:pStyle w:val="BodyText"/>
              <w:spacing w:after="0"/>
            </w:pPr>
            <w:r>
              <w:t>Phân quyền</w:t>
            </w:r>
          </w:p>
        </w:tc>
        <w:tc>
          <w:tcPr>
            <w:tcW w:w="1566" w:type="dxa"/>
          </w:tcPr>
          <w:p w:rsidR="00CC2A09" w:rsidRDefault="00CC2A09" w:rsidP="00873E92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CC2A09" w:rsidRDefault="00CC2A09" w:rsidP="00873E9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CC2A09" w:rsidRDefault="00CC2A09" w:rsidP="00873E92">
            <w:pPr>
              <w:pStyle w:val="BodyText"/>
              <w:spacing w:after="0"/>
            </w:pPr>
            <w:r>
              <w:t>Thuộc tính để kiểm tra khi đối tượng thực hiện các chức năng do Nhân viên thường thực hiện</w:t>
            </w:r>
          </w:p>
        </w:tc>
      </w:tr>
    </w:tbl>
    <w:p w:rsidR="000F4D4B" w:rsidRPr="00FD06E2" w:rsidRDefault="003850B1" w:rsidP="000F4D4B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Lớp Nhân viên quản lý</w:t>
      </w:r>
      <w:r w:rsidR="000F4D4B" w:rsidRPr="00FD06E2">
        <w:rPr>
          <w:i/>
          <w:color w:val="0000FF"/>
        </w:rPr>
        <w:t>:</w:t>
      </w:r>
    </w:p>
    <w:p w:rsidR="003850B1" w:rsidRPr="00363B6E" w:rsidRDefault="003850B1" w:rsidP="003850B1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363B6E">
        <w:rPr>
          <w:i/>
          <w:color w:val="0000FF"/>
        </w:rPr>
        <w:t xml:space="preserve">Lớp kế thừa từ lớp </w:t>
      </w:r>
      <w:r>
        <w:rPr>
          <w:i/>
          <w:color w:val="0000FF"/>
        </w:rPr>
        <w:t>Nhân viên</w:t>
      </w:r>
    </w:p>
    <w:p w:rsidR="003850B1" w:rsidRPr="00FD06E2" w:rsidRDefault="003850B1" w:rsidP="003850B1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850B1" w:rsidRPr="004F2065" w:rsidTr="00873E92">
        <w:tc>
          <w:tcPr>
            <w:tcW w:w="758" w:type="dxa"/>
          </w:tcPr>
          <w:p w:rsidR="003850B1" w:rsidRPr="004F2065" w:rsidRDefault="003850B1" w:rsidP="00873E92">
            <w:pPr>
              <w:spacing w:line="360" w:lineRule="auto"/>
              <w:rPr>
                <w:b/>
              </w:rPr>
            </w:pPr>
            <w:r w:rsidRPr="004F2065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3850B1" w:rsidRPr="004F2065" w:rsidRDefault="003850B1" w:rsidP="00873E92">
            <w:pPr>
              <w:spacing w:line="360" w:lineRule="auto"/>
              <w:rPr>
                <w:b/>
              </w:rPr>
            </w:pPr>
            <w:r w:rsidRPr="004F2065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3850B1" w:rsidRPr="004F2065" w:rsidRDefault="003850B1" w:rsidP="00873E92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F2065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:rsidR="003850B1" w:rsidRPr="004F2065" w:rsidRDefault="003850B1" w:rsidP="00873E92">
            <w:pPr>
              <w:spacing w:line="360" w:lineRule="auto"/>
              <w:rPr>
                <w:b/>
              </w:rPr>
            </w:pPr>
            <w:r w:rsidRPr="004F2065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3850B1" w:rsidRPr="004F2065" w:rsidRDefault="003850B1" w:rsidP="00873E92">
            <w:pPr>
              <w:spacing w:line="360" w:lineRule="auto"/>
              <w:rPr>
                <w:b/>
              </w:rPr>
            </w:pPr>
            <w:r w:rsidRPr="004F2065">
              <w:rPr>
                <w:b/>
                <w:color w:val="000000"/>
              </w:rPr>
              <w:t>Ý nghĩa/ghi chú</w:t>
            </w:r>
          </w:p>
        </w:tc>
      </w:tr>
      <w:tr w:rsidR="003850B1" w:rsidTr="00873E92">
        <w:tc>
          <w:tcPr>
            <w:tcW w:w="758" w:type="dxa"/>
          </w:tcPr>
          <w:p w:rsidR="003850B1" w:rsidRPr="000F4D4B" w:rsidRDefault="003850B1" w:rsidP="00873E92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966" w:type="dxa"/>
          </w:tcPr>
          <w:p w:rsidR="003850B1" w:rsidRPr="000F4D4B" w:rsidRDefault="003850B1" w:rsidP="00873E92">
            <w:pPr>
              <w:pStyle w:val="BodyText"/>
              <w:spacing w:after="0"/>
            </w:pPr>
            <w:r>
              <w:t>Mã số</w:t>
            </w:r>
          </w:p>
        </w:tc>
        <w:tc>
          <w:tcPr>
            <w:tcW w:w="1566" w:type="dxa"/>
          </w:tcPr>
          <w:p w:rsidR="003850B1" w:rsidRPr="00363B6E" w:rsidRDefault="003850B1" w:rsidP="00873E92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640" w:type="dxa"/>
          </w:tcPr>
          <w:p w:rsidR="003850B1" w:rsidRDefault="003850B1" w:rsidP="00873E9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3850B1" w:rsidRPr="000F4D4B" w:rsidRDefault="003850B1" w:rsidP="00873E92">
            <w:pPr>
              <w:pStyle w:val="BodyText"/>
              <w:spacing w:after="0"/>
            </w:pPr>
            <w:r>
              <w:t>Kế thừa từ lớp cha</w:t>
            </w:r>
          </w:p>
        </w:tc>
      </w:tr>
      <w:tr w:rsidR="003850B1" w:rsidTr="00873E92">
        <w:tc>
          <w:tcPr>
            <w:tcW w:w="758" w:type="dxa"/>
          </w:tcPr>
          <w:p w:rsidR="003850B1" w:rsidRDefault="003850B1" w:rsidP="00873E92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1966" w:type="dxa"/>
          </w:tcPr>
          <w:p w:rsidR="003850B1" w:rsidRDefault="003850B1" w:rsidP="00873E92">
            <w:pPr>
              <w:pStyle w:val="BodyText"/>
              <w:spacing w:after="0"/>
            </w:pPr>
            <w:r>
              <w:t>Họ tên</w:t>
            </w:r>
          </w:p>
        </w:tc>
        <w:tc>
          <w:tcPr>
            <w:tcW w:w="1566" w:type="dxa"/>
          </w:tcPr>
          <w:p w:rsidR="003850B1" w:rsidRDefault="003850B1" w:rsidP="00873E92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640" w:type="dxa"/>
          </w:tcPr>
          <w:p w:rsidR="003850B1" w:rsidRDefault="003850B1" w:rsidP="00873E9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3850B1" w:rsidRPr="000F4D4B" w:rsidRDefault="003850B1" w:rsidP="00873E92">
            <w:pPr>
              <w:pStyle w:val="BodyText"/>
              <w:spacing w:after="0"/>
            </w:pPr>
            <w:r>
              <w:t>Kế thừa từ lớp cha</w:t>
            </w:r>
          </w:p>
        </w:tc>
      </w:tr>
      <w:tr w:rsidR="003850B1" w:rsidTr="00873E92">
        <w:tc>
          <w:tcPr>
            <w:tcW w:w="758" w:type="dxa"/>
          </w:tcPr>
          <w:p w:rsidR="003850B1" w:rsidRDefault="003850B1" w:rsidP="00873E92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1966" w:type="dxa"/>
          </w:tcPr>
          <w:p w:rsidR="003850B1" w:rsidRDefault="003850B1" w:rsidP="00873E92">
            <w:pPr>
              <w:pStyle w:val="BodyText"/>
              <w:spacing w:after="0"/>
            </w:pPr>
            <w:r>
              <w:t>Tên đăng nhập</w:t>
            </w:r>
          </w:p>
        </w:tc>
        <w:tc>
          <w:tcPr>
            <w:tcW w:w="1566" w:type="dxa"/>
          </w:tcPr>
          <w:p w:rsidR="003850B1" w:rsidRDefault="003850B1" w:rsidP="00873E92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640" w:type="dxa"/>
          </w:tcPr>
          <w:p w:rsidR="003850B1" w:rsidRDefault="003850B1" w:rsidP="00873E9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3850B1" w:rsidRPr="000F4D4B" w:rsidRDefault="003850B1" w:rsidP="00873E92">
            <w:pPr>
              <w:pStyle w:val="BodyText"/>
              <w:spacing w:after="0"/>
            </w:pPr>
            <w:r>
              <w:t>Kế thừa từ lớp cha</w:t>
            </w:r>
          </w:p>
        </w:tc>
      </w:tr>
      <w:tr w:rsidR="003850B1" w:rsidTr="00873E92">
        <w:tc>
          <w:tcPr>
            <w:tcW w:w="758" w:type="dxa"/>
          </w:tcPr>
          <w:p w:rsidR="003850B1" w:rsidRDefault="003850B1" w:rsidP="00873E92">
            <w:pPr>
              <w:pStyle w:val="BodyText"/>
              <w:spacing w:after="0"/>
            </w:pPr>
            <w:r>
              <w:t>4</w:t>
            </w:r>
          </w:p>
        </w:tc>
        <w:tc>
          <w:tcPr>
            <w:tcW w:w="1966" w:type="dxa"/>
          </w:tcPr>
          <w:p w:rsidR="003850B1" w:rsidRDefault="003850B1" w:rsidP="00873E92">
            <w:pPr>
              <w:pStyle w:val="BodyText"/>
              <w:spacing w:after="0"/>
            </w:pPr>
            <w:r>
              <w:t>Mật khẩu</w:t>
            </w:r>
          </w:p>
        </w:tc>
        <w:tc>
          <w:tcPr>
            <w:tcW w:w="1566" w:type="dxa"/>
          </w:tcPr>
          <w:p w:rsidR="003850B1" w:rsidRDefault="003850B1" w:rsidP="00873E92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640" w:type="dxa"/>
          </w:tcPr>
          <w:p w:rsidR="003850B1" w:rsidRDefault="003850B1" w:rsidP="00873E9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3850B1" w:rsidRPr="000F4D4B" w:rsidRDefault="003850B1" w:rsidP="00873E92">
            <w:pPr>
              <w:pStyle w:val="BodyText"/>
              <w:spacing w:after="0"/>
            </w:pPr>
            <w:r>
              <w:t>Kế thừa từ lớp cha</w:t>
            </w:r>
          </w:p>
        </w:tc>
      </w:tr>
      <w:tr w:rsidR="003850B1" w:rsidTr="00873E92">
        <w:tc>
          <w:tcPr>
            <w:tcW w:w="758" w:type="dxa"/>
          </w:tcPr>
          <w:p w:rsidR="003850B1" w:rsidRDefault="003850B1" w:rsidP="00873E92">
            <w:pPr>
              <w:pStyle w:val="BodyText"/>
              <w:spacing w:after="0"/>
            </w:pPr>
            <w:r>
              <w:t>5</w:t>
            </w:r>
          </w:p>
        </w:tc>
        <w:tc>
          <w:tcPr>
            <w:tcW w:w="1966" w:type="dxa"/>
          </w:tcPr>
          <w:p w:rsidR="003850B1" w:rsidRDefault="003850B1" w:rsidP="00873E92">
            <w:pPr>
              <w:pStyle w:val="BodyText"/>
              <w:spacing w:after="0"/>
            </w:pPr>
            <w:r>
              <w:t>Phân quyền</w:t>
            </w:r>
          </w:p>
        </w:tc>
        <w:tc>
          <w:tcPr>
            <w:tcW w:w="1566" w:type="dxa"/>
          </w:tcPr>
          <w:p w:rsidR="003850B1" w:rsidRDefault="003850B1" w:rsidP="00873E92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3850B1" w:rsidRDefault="003850B1" w:rsidP="00873E9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3850B1" w:rsidRDefault="003850B1" w:rsidP="00873E92">
            <w:pPr>
              <w:pStyle w:val="BodyText"/>
              <w:spacing w:after="0"/>
            </w:pPr>
            <w:r>
              <w:t xml:space="preserve">Thuộc tính để kiểm tra khi đối tượng thực hiện các chức năng do </w:t>
            </w:r>
            <w:r w:rsidR="001E07DC">
              <w:t>Nhân viên quản lý</w:t>
            </w:r>
            <w:r>
              <w:t xml:space="preserve"> thực hiện</w:t>
            </w:r>
          </w:p>
        </w:tc>
      </w:tr>
    </w:tbl>
    <w:p w:rsidR="000F4D4B" w:rsidRPr="00FD06E2" w:rsidRDefault="00E312E5" w:rsidP="000F4D4B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Lớp Phòng</w:t>
      </w:r>
      <w:r w:rsidR="000F4D4B" w:rsidRPr="00FD06E2">
        <w:rPr>
          <w:i/>
          <w:color w:val="0000FF"/>
        </w:rPr>
        <w:t>:</w:t>
      </w:r>
    </w:p>
    <w:p w:rsidR="000F4D4B" w:rsidRPr="00FD06E2" w:rsidRDefault="00F20976" w:rsidP="000F4D4B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0F4D4B" w:rsidRPr="00873E92" w:rsidTr="00873E92">
        <w:tc>
          <w:tcPr>
            <w:tcW w:w="758" w:type="dxa"/>
          </w:tcPr>
          <w:p w:rsidR="000F4D4B" w:rsidRPr="00873E92" w:rsidRDefault="000F4D4B" w:rsidP="00873E92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0F4D4B" w:rsidRPr="00873E92" w:rsidRDefault="000F4D4B" w:rsidP="00873E92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0F4D4B" w:rsidRPr="00873E92" w:rsidRDefault="000F4D4B" w:rsidP="00873E92">
            <w:pPr>
              <w:spacing w:line="360" w:lineRule="auto"/>
              <w:jc w:val="center"/>
              <w:rPr>
                <w:b/>
                <w:color w:val="000000"/>
              </w:rPr>
            </w:pPr>
            <w:r w:rsidRPr="00873E92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:rsidR="000F4D4B" w:rsidRPr="00873E92" w:rsidRDefault="000F4D4B" w:rsidP="00873E92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0F4D4B" w:rsidRPr="00873E92" w:rsidRDefault="000F4D4B" w:rsidP="00873E92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Ý nghĩa/ghi chú</w:t>
            </w:r>
          </w:p>
        </w:tc>
      </w:tr>
      <w:tr w:rsidR="000F4D4B" w:rsidTr="00873E92">
        <w:tc>
          <w:tcPr>
            <w:tcW w:w="758" w:type="dxa"/>
          </w:tcPr>
          <w:p w:rsidR="000F4D4B" w:rsidRPr="00873E92" w:rsidRDefault="00873E92" w:rsidP="00873E92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966" w:type="dxa"/>
          </w:tcPr>
          <w:p w:rsidR="000F4D4B" w:rsidRPr="00873E92" w:rsidRDefault="00873E92" w:rsidP="00873E92">
            <w:pPr>
              <w:pStyle w:val="BodyText"/>
              <w:spacing w:after="0"/>
            </w:pPr>
            <w:r>
              <w:t>Mã phòng</w:t>
            </w:r>
          </w:p>
        </w:tc>
        <w:tc>
          <w:tcPr>
            <w:tcW w:w="1566" w:type="dxa"/>
          </w:tcPr>
          <w:p w:rsidR="000F4D4B" w:rsidRPr="00363B6E" w:rsidRDefault="00873E92" w:rsidP="00873E92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0F4D4B" w:rsidRDefault="000F4D4B" w:rsidP="00873E9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0F4D4B" w:rsidRPr="00873E92" w:rsidRDefault="00873E92" w:rsidP="00873E92">
            <w:pPr>
              <w:pStyle w:val="BodyText"/>
              <w:spacing w:after="0"/>
            </w:pPr>
            <w:r>
              <w:t>Mã số đặc trưng của mỗi phòng</w:t>
            </w:r>
          </w:p>
        </w:tc>
      </w:tr>
      <w:tr w:rsidR="00873E92" w:rsidTr="00873E92">
        <w:tc>
          <w:tcPr>
            <w:tcW w:w="758" w:type="dxa"/>
          </w:tcPr>
          <w:p w:rsidR="00873E92" w:rsidRDefault="00873E92" w:rsidP="00873E92">
            <w:pPr>
              <w:pStyle w:val="BodyText"/>
              <w:spacing w:after="0"/>
            </w:pPr>
            <w:r>
              <w:lastRenderedPageBreak/>
              <w:t>2</w:t>
            </w:r>
          </w:p>
        </w:tc>
        <w:tc>
          <w:tcPr>
            <w:tcW w:w="1966" w:type="dxa"/>
          </w:tcPr>
          <w:p w:rsidR="00873E92" w:rsidRDefault="00873E92" w:rsidP="00873E92">
            <w:pPr>
              <w:pStyle w:val="BodyText"/>
              <w:spacing w:after="0"/>
            </w:pPr>
            <w:r>
              <w:t>Loại phòng</w:t>
            </w:r>
          </w:p>
        </w:tc>
        <w:tc>
          <w:tcPr>
            <w:tcW w:w="1566" w:type="dxa"/>
          </w:tcPr>
          <w:p w:rsidR="00873E92" w:rsidRDefault="00873E92" w:rsidP="00873E92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873E92" w:rsidRDefault="00873E92" w:rsidP="00873E9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73E92" w:rsidRDefault="00873E92" w:rsidP="00873E92">
            <w:pPr>
              <w:pStyle w:val="BodyText"/>
              <w:spacing w:after="0"/>
            </w:pPr>
            <w:r>
              <w:t>Loại phòng của phòng</w:t>
            </w:r>
          </w:p>
        </w:tc>
      </w:tr>
      <w:tr w:rsidR="00873E92" w:rsidTr="00873E92">
        <w:tc>
          <w:tcPr>
            <w:tcW w:w="758" w:type="dxa"/>
          </w:tcPr>
          <w:p w:rsidR="00873E92" w:rsidRDefault="00873E92" w:rsidP="00873E92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1966" w:type="dxa"/>
          </w:tcPr>
          <w:p w:rsidR="00873E92" w:rsidRDefault="00873E92" w:rsidP="00873E92">
            <w:pPr>
              <w:pStyle w:val="BodyText"/>
              <w:spacing w:after="0"/>
            </w:pPr>
            <w:r>
              <w:t>Tình trạng</w:t>
            </w:r>
          </w:p>
        </w:tc>
        <w:tc>
          <w:tcPr>
            <w:tcW w:w="1566" w:type="dxa"/>
          </w:tcPr>
          <w:p w:rsidR="00873E92" w:rsidRDefault="00873E92" w:rsidP="00873E92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873E92" w:rsidRDefault="00873E92" w:rsidP="00873E9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73E92" w:rsidRDefault="00873E92" w:rsidP="00873E92">
            <w:pPr>
              <w:pStyle w:val="BodyText"/>
              <w:spacing w:after="0"/>
            </w:pPr>
            <w:r>
              <w:t>Tình trạng của phòng (còn trống hay đang thuê)</w:t>
            </w:r>
          </w:p>
        </w:tc>
      </w:tr>
      <w:tr w:rsidR="00873E92" w:rsidTr="00873E92">
        <w:tc>
          <w:tcPr>
            <w:tcW w:w="758" w:type="dxa"/>
          </w:tcPr>
          <w:p w:rsidR="00873E92" w:rsidRDefault="00873E92" w:rsidP="00873E92">
            <w:pPr>
              <w:pStyle w:val="BodyText"/>
              <w:spacing w:after="0"/>
            </w:pPr>
            <w:r>
              <w:t>4</w:t>
            </w:r>
          </w:p>
        </w:tc>
        <w:tc>
          <w:tcPr>
            <w:tcW w:w="1966" w:type="dxa"/>
          </w:tcPr>
          <w:p w:rsidR="00873E92" w:rsidRDefault="00873E92" w:rsidP="00873E92">
            <w:pPr>
              <w:pStyle w:val="BodyText"/>
              <w:spacing w:after="0"/>
            </w:pPr>
            <w:r>
              <w:t>Trạng thái</w:t>
            </w:r>
          </w:p>
        </w:tc>
        <w:tc>
          <w:tcPr>
            <w:tcW w:w="1566" w:type="dxa"/>
          </w:tcPr>
          <w:p w:rsidR="00873E92" w:rsidRDefault="00873E92" w:rsidP="00873E92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873E92" w:rsidRDefault="00873E92" w:rsidP="00873E9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73E92" w:rsidRDefault="00873E92" w:rsidP="00873E92">
            <w:pPr>
              <w:pStyle w:val="BodyText"/>
              <w:spacing w:after="0"/>
            </w:pPr>
            <w:r>
              <w:t>Trạng thái hiện tại của phòng (dọn dẹp, sửa chữa…)</w:t>
            </w:r>
          </w:p>
        </w:tc>
      </w:tr>
      <w:tr w:rsidR="00873E92" w:rsidTr="00873E92">
        <w:tc>
          <w:tcPr>
            <w:tcW w:w="758" w:type="dxa"/>
          </w:tcPr>
          <w:p w:rsidR="00873E92" w:rsidRDefault="00873E92" w:rsidP="00873E92">
            <w:pPr>
              <w:pStyle w:val="BodyText"/>
              <w:spacing w:after="0"/>
            </w:pPr>
            <w:r>
              <w:t>5</w:t>
            </w:r>
          </w:p>
        </w:tc>
        <w:tc>
          <w:tcPr>
            <w:tcW w:w="1966" w:type="dxa"/>
          </w:tcPr>
          <w:p w:rsidR="00873E92" w:rsidRDefault="00873E92" w:rsidP="00873E92">
            <w:pPr>
              <w:pStyle w:val="BodyText"/>
              <w:spacing w:after="0"/>
            </w:pPr>
            <w:r>
              <w:t>Ghi chú</w:t>
            </w:r>
          </w:p>
        </w:tc>
        <w:tc>
          <w:tcPr>
            <w:tcW w:w="1566" w:type="dxa"/>
          </w:tcPr>
          <w:p w:rsidR="00873E92" w:rsidRDefault="00873E92" w:rsidP="00873E92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873E92" w:rsidRDefault="00873E92" w:rsidP="00873E9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73E92" w:rsidRDefault="00873E92" w:rsidP="00873E92">
            <w:pPr>
              <w:pStyle w:val="BodyText"/>
              <w:spacing w:after="0"/>
            </w:pPr>
            <w:r>
              <w:t>Thông tin bổ sung về phòng</w:t>
            </w:r>
          </w:p>
        </w:tc>
      </w:tr>
    </w:tbl>
    <w:p w:rsidR="000F4D4B" w:rsidRPr="00873E92" w:rsidRDefault="000F4D4B" w:rsidP="000F4D4B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 xml:space="preserve">Danh sách </w:t>
      </w:r>
      <w:r w:rsidR="00873E92">
        <w:rPr>
          <w:i/>
          <w:color w:val="0000FF"/>
        </w:rPr>
        <w:t>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050"/>
        <w:gridCol w:w="1482"/>
        <w:gridCol w:w="1640"/>
        <w:gridCol w:w="3646"/>
      </w:tblGrid>
      <w:tr w:rsidR="00873E92" w:rsidRPr="00873E92" w:rsidTr="00873E92">
        <w:tc>
          <w:tcPr>
            <w:tcW w:w="758" w:type="dxa"/>
          </w:tcPr>
          <w:p w:rsidR="00873E92" w:rsidRPr="00873E92" w:rsidRDefault="00873E92" w:rsidP="00873E92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STT</w:t>
            </w:r>
          </w:p>
        </w:tc>
        <w:tc>
          <w:tcPr>
            <w:tcW w:w="2050" w:type="dxa"/>
          </w:tcPr>
          <w:p w:rsidR="00873E92" w:rsidRPr="00873E92" w:rsidRDefault="00873E92" w:rsidP="00873E92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 xml:space="preserve">Tên </w:t>
            </w:r>
            <w:r>
              <w:rPr>
                <w:b/>
                <w:color w:val="000000"/>
              </w:rPr>
              <w:t>phương thức</w:t>
            </w:r>
          </w:p>
        </w:tc>
        <w:tc>
          <w:tcPr>
            <w:tcW w:w="1482" w:type="dxa"/>
          </w:tcPr>
          <w:p w:rsidR="00873E92" w:rsidRPr="00873E92" w:rsidRDefault="00873E92" w:rsidP="00873E92">
            <w:pPr>
              <w:spacing w:line="360" w:lineRule="auto"/>
              <w:jc w:val="center"/>
              <w:rPr>
                <w:b/>
                <w:color w:val="000000"/>
              </w:rPr>
            </w:pPr>
            <w:r w:rsidRPr="00873E92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:rsidR="00873E92" w:rsidRPr="00873E92" w:rsidRDefault="00873E92" w:rsidP="00873E92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873E92" w:rsidRPr="00873E92" w:rsidRDefault="00873E92" w:rsidP="00873E92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Ý nghĩa/ghi chú</w:t>
            </w:r>
          </w:p>
        </w:tc>
      </w:tr>
      <w:tr w:rsidR="00873E92" w:rsidTr="00873E92">
        <w:tc>
          <w:tcPr>
            <w:tcW w:w="758" w:type="dxa"/>
          </w:tcPr>
          <w:p w:rsidR="00873E92" w:rsidRPr="00873E92" w:rsidRDefault="00873E92" w:rsidP="00873E92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2050" w:type="dxa"/>
          </w:tcPr>
          <w:p w:rsidR="00873E92" w:rsidRPr="00873E92" w:rsidRDefault="00873E92" w:rsidP="00873E92">
            <w:pPr>
              <w:pStyle w:val="BodyText"/>
              <w:spacing w:after="0"/>
            </w:pPr>
            <w:r>
              <w:t>Thêm</w:t>
            </w:r>
          </w:p>
        </w:tc>
        <w:tc>
          <w:tcPr>
            <w:tcW w:w="1482" w:type="dxa"/>
          </w:tcPr>
          <w:p w:rsidR="00873E92" w:rsidRPr="00363B6E" w:rsidRDefault="00873E92" w:rsidP="00873E92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:rsidR="00873E92" w:rsidRDefault="00873E92" w:rsidP="00873E9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73E92" w:rsidRPr="00873E92" w:rsidRDefault="00873E92" w:rsidP="00873E92">
            <w:pPr>
              <w:pStyle w:val="BodyText"/>
              <w:spacing w:after="0"/>
            </w:pPr>
            <w:r>
              <w:t>Tạo mới 1 phòng</w:t>
            </w:r>
          </w:p>
        </w:tc>
      </w:tr>
      <w:tr w:rsidR="00873E92" w:rsidTr="00873E92">
        <w:tc>
          <w:tcPr>
            <w:tcW w:w="758" w:type="dxa"/>
          </w:tcPr>
          <w:p w:rsidR="00873E92" w:rsidRDefault="00873E92" w:rsidP="00873E92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2050" w:type="dxa"/>
          </w:tcPr>
          <w:p w:rsidR="00873E92" w:rsidRDefault="00873E92" w:rsidP="00873E92">
            <w:pPr>
              <w:pStyle w:val="BodyText"/>
              <w:spacing w:after="0"/>
            </w:pPr>
            <w:r>
              <w:t>Xóa</w:t>
            </w:r>
          </w:p>
        </w:tc>
        <w:tc>
          <w:tcPr>
            <w:tcW w:w="1482" w:type="dxa"/>
          </w:tcPr>
          <w:p w:rsidR="00873E92" w:rsidRDefault="00873E92" w:rsidP="00873E92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:rsidR="00873E92" w:rsidRDefault="00873E92" w:rsidP="00873E9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73E92" w:rsidRDefault="00873E92" w:rsidP="00873E92">
            <w:pPr>
              <w:pStyle w:val="BodyText"/>
              <w:spacing w:after="0"/>
            </w:pPr>
            <w:r>
              <w:t>Xóa đi 1 phòng</w:t>
            </w:r>
          </w:p>
        </w:tc>
      </w:tr>
      <w:tr w:rsidR="00873E92" w:rsidTr="00873E92">
        <w:tc>
          <w:tcPr>
            <w:tcW w:w="758" w:type="dxa"/>
          </w:tcPr>
          <w:p w:rsidR="00873E92" w:rsidRDefault="00873E92" w:rsidP="00873E92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2050" w:type="dxa"/>
          </w:tcPr>
          <w:p w:rsidR="00873E92" w:rsidRDefault="00873E92" w:rsidP="00873E92">
            <w:pPr>
              <w:pStyle w:val="BodyText"/>
              <w:spacing w:after="0"/>
            </w:pPr>
            <w:r>
              <w:t>Sửa</w:t>
            </w:r>
          </w:p>
        </w:tc>
        <w:tc>
          <w:tcPr>
            <w:tcW w:w="1482" w:type="dxa"/>
          </w:tcPr>
          <w:p w:rsidR="00873E92" w:rsidRDefault="00873E92" w:rsidP="00873E92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:rsidR="00873E92" w:rsidRDefault="00873E92" w:rsidP="00873E9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73E92" w:rsidRDefault="00873E92" w:rsidP="00873E92">
            <w:pPr>
              <w:pStyle w:val="BodyText"/>
              <w:spacing w:after="0"/>
            </w:pPr>
            <w:r>
              <w:t>Thay đổi thông tin của phòng</w:t>
            </w:r>
          </w:p>
        </w:tc>
      </w:tr>
      <w:tr w:rsidR="00873E92" w:rsidTr="00873E92">
        <w:tc>
          <w:tcPr>
            <w:tcW w:w="758" w:type="dxa"/>
          </w:tcPr>
          <w:p w:rsidR="00873E92" w:rsidRDefault="00873E92" w:rsidP="00873E92">
            <w:pPr>
              <w:pStyle w:val="BodyText"/>
              <w:spacing w:after="0"/>
            </w:pPr>
            <w:r>
              <w:t>4</w:t>
            </w:r>
          </w:p>
        </w:tc>
        <w:tc>
          <w:tcPr>
            <w:tcW w:w="2050" w:type="dxa"/>
          </w:tcPr>
          <w:p w:rsidR="00873E92" w:rsidRDefault="00873E92" w:rsidP="00873E92">
            <w:pPr>
              <w:pStyle w:val="BodyText"/>
              <w:spacing w:after="0"/>
            </w:pPr>
            <w:r>
              <w:t>Đổi tình trạng</w:t>
            </w:r>
          </w:p>
        </w:tc>
        <w:tc>
          <w:tcPr>
            <w:tcW w:w="1482" w:type="dxa"/>
          </w:tcPr>
          <w:p w:rsidR="00873E92" w:rsidRDefault="00873E92" w:rsidP="00873E92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:rsidR="00873E92" w:rsidRDefault="00873E92" w:rsidP="00873E9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73E92" w:rsidRDefault="00873E92" w:rsidP="00873E92">
            <w:pPr>
              <w:pStyle w:val="BodyText"/>
              <w:spacing w:after="0"/>
            </w:pPr>
            <w:r>
              <w:t>Đổi tình trạng của phòng</w:t>
            </w:r>
          </w:p>
        </w:tc>
      </w:tr>
      <w:tr w:rsidR="00873E92" w:rsidTr="00873E92">
        <w:tc>
          <w:tcPr>
            <w:tcW w:w="758" w:type="dxa"/>
          </w:tcPr>
          <w:p w:rsidR="00873E92" w:rsidRDefault="00873E92" w:rsidP="00873E92">
            <w:pPr>
              <w:pStyle w:val="BodyText"/>
              <w:spacing w:after="0"/>
            </w:pPr>
            <w:r>
              <w:t>5</w:t>
            </w:r>
          </w:p>
        </w:tc>
        <w:tc>
          <w:tcPr>
            <w:tcW w:w="2050" w:type="dxa"/>
          </w:tcPr>
          <w:p w:rsidR="00873E92" w:rsidRDefault="00873E92" w:rsidP="00873E92">
            <w:pPr>
              <w:pStyle w:val="BodyText"/>
              <w:spacing w:after="0"/>
            </w:pPr>
            <w:r>
              <w:t>Đổi trạng thái</w:t>
            </w:r>
          </w:p>
        </w:tc>
        <w:tc>
          <w:tcPr>
            <w:tcW w:w="1482" w:type="dxa"/>
          </w:tcPr>
          <w:p w:rsidR="00873E92" w:rsidRDefault="00873E92" w:rsidP="00873E92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:rsidR="00873E92" w:rsidRDefault="00873E92" w:rsidP="00873E9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73E92" w:rsidRDefault="00873E92" w:rsidP="00873E92">
            <w:pPr>
              <w:pStyle w:val="BodyText"/>
              <w:spacing w:after="0"/>
            </w:pPr>
            <w:r>
              <w:t>Đổi trạng thái của phòng</w:t>
            </w:r>
          </w:p>
        </w:tc>
      </w:tr>
      <w:tr w:rsidR="00873E92" w:rsidTr="00873E92">
        <w:tc>
          <w:tcPr>
            <w:tcW w:w="758" w:type="dxa"/>
          </w:tcPr>
          <w:p w:rsidR="00873E92" w:rsidRDefault="00873E92" w:rsidP="00873E92">
            <w:pPr>
              <w:pStyle w:val="BodyText"/>
              <w:spacing w:after="0"/>
            </w:pPr>
            <w:r>
              <w:t>6</w:t>
            </w:r>
          </w:p>
        </w:tc>
        <w:tc>
          <w:tcPr>
            <w:tcW w:w="2050" w:type="dxa"/>
          </w:tcPr>
          <w:p w:rsidR="00873E92" w:rsidRDefault="00873E92" w:rsidP="00873E92">
            <w:pPr>
              <w:pStyle w:val="BodyText"/>
              <w:spacing w:after="0"/>
            </w:pPr>
            <w:r>
              <w:t>Đổi phòng</w:t>
            </w:r>
          </w:p>
        </w:tc>
        <w:tc>
          <w:tcPr>
            <w:tcW w:w="1482" w:type="dxa"/>
          </w:tcPr>
          <w:p w:rsidR="00873E92" w:rsidRDefault="00873E92" w:rsidP="00873E92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:rsidR="00873E92" w:rsidRDefault="00873E92" w:rsidP="00873E9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73E92" w:rsidRDefault="00873E92" w:rsidP="00873E92">
            <w:pPr>
              <w:pStyle w:val="BodyText"/>
              <w:spacing w:after="0"/>
            </w:pPr>
            <w:r>
              <w:t>Cho khách đổi từ phòng này sang phòng khác</w:t>
            </w:r>
          </w:p>
        </w:tc>
      </w:tr>
    </w:tbl>
    <w:p w:rsidR="000F4D4B" w:rsidRPr="00FD06E2" w:rsidRDefault="00873E92" w:rsidP="000F4D4B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Lớp Loại phòng</w:t>
      </w:r>
      <w:r w:rsidR="000F4D4B" w:rsidRPr="00FD06E2">
        <w:rPr>
          <w:i/>
          <w:color w:val="0000FF"/>
        </w:rPr>
        <w:t>:</w:t>
      </w:r>
    </w:p>
    <w:p w:rsidR="000F4D4B" w:rsidRPr="00FD06E2" w:rsidRDefault="00873E92" w:rsidP="000F4D4B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B86979" w:rsidRPr="00873E92" w:rsidTr="00097BA3">
        <w:tc>
          <w:tcPr>
            <w:tcW w:w="758" w:type="dxa"/>
          </w:tcPr>
          <w:p w:rsidR="00B86979" w:rsidRPr="00873E92" w:rsidRDefault="00B86979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B86979" w:rsidRPr="00873E92" w:rsidRDefault="00B86979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B86979" w:rsidRPr="00873E92" w:rsidRDefault="00B86979" w:rsidP="00097BA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873E92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:rsidR="00B86979" w:rsidRPr="00873E92" w:rsidRDefault="00B86979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B86979" w:rsidRPr="00873E92" w:rsidRDefault="00B86979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Ý nghĩa/ghi chú</w:t>
            </w:r>
          </w:p>
        </w:tc>
      </w:tr>
      <w:tr w:rsidR="00B86979" w:rsidTr="00097BA3">
        <w:tc>
          <w:tcPr>
            <w:tcW w:w="758" w:type="dxa"/>
          </w:tcPr>
          <w:p w:rsidR="00B86979" w:rsidRPr="00873E92" w:rsidRDefault="00B86979" w:rsidP="00097BA3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966" w:type="dxa"/>
          </w:tcPr>
          <w:p w:rsidR="00B86979" w:rsidRPr="00873E92" w:rsidRDefault="00B86979" w:rsidP="00097BA3">
            <w:pPr>
              <w:pStyle w:val="BodyText"/>
              <w:spacing w:after="0"/>
            </w:pPr>
            <w:r>
              <w:t>Mã loại phòng</w:t>
            </w:r>
          </w:p>
        </w:tc>
        <w:tc>
          <w:tcPr>
            <w:tcW w:w="1566" w:type="dxa"/>
          </w:tcPr>
          <w:p w:rsidR="00B86979" w:rsidRPr="00363B6E" w:rsidRDefault="00B86979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B86979" w:rsidRDefault="00B86979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B86979" w:rsidRPr="00873E92" w:rsidRDefault="00B86979" w:rsidP="00097BA3">
            <w:pPr>
              <w:pStyle w:val="BodyText"/>
              <w:spacing w:after="0"/>
            </w:pPr>
            <w:r>
              <w:t>Mã số đặc trưng của mỗi loại phòng</w:t>
            </w:r>
          </w:p>
        </w:tc>
      </w:tr>
      <w:tr w:rsidR="00B86979" w:rsidTr="00097BA3">
        <w:tc>
          <w:tcPr>
            <w:tcW w:w="758" w:type="dxa"/>
          </w:tcPr>
          <w:p w:rsidR="00B86979" w:rsidRDefault="00B86979" w:rsidP="00097BA3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1966" w:type="dxa"/>
          </w:tcPr>
          <w:p w:rsidR="00B86979" w:rsidRDefault="00B86979" w:rsidP="00097BA3">
            <w:pPr>
              <w:pStyle w:val="BodyText"/>
              <w:spacing w:after="0"/>
            </w:pPr>
            <w:r>
              <w:t>Tên loại phòng</w:t>
            </w:r>
          </w:p>
        </w:tc>
        <w:tc>
          <w:tcPr>
            <w:tcW w:w="1566" w:type="dxa"/>
          </w:tcPr>
          <w:p w:rsidR="00B86979" w:rsidRDefault="00B86979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B86979" w:rsidRDefault="00B86979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B86979" w:rsidRDefault="00B86979" w:rsidP="00097BA3">
            <w:pPr>
              <w:pStyle w:val="BodyText"/>
              <w:spacing w:after="0"/>
            </w:pPr>
            <w:r>
              <w:t>Tên của loại phòng (cho người khác cái nhìn tổng quan về loại phòng này)</w:t>
            </w:r>
          </w:p>
        </w:tc>
      </w:tr>
      <w:tr w:rsidR="00B86979" w:rsidTr="00097BA3">
        <w:tc>
          <w:tcPr>
            <w:tcW w:w="758" w:type="dxa"/>
          </w:tcPr>
          <w:p w:rsidR="00B86979" w:rsidRDefault="00B86979" w:rsidP="00097BA3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1966" w:type="dxa"/>
          </w:tcPr>
          <w:p w:rsidR="00B86979" w:rsidRDefault="00B86979" w:rsidP="00097BA3">
            <w:pPr>
              <w:pStyle w:val="BodyText"/>
              <w:spacing w:after="0"/>
            </w:pPr>
            <w:r>
              <w:t>Mô tả</w:t>
            </w:r>
          </w:p>
        </w:tc>
        <w:tc>
          <w:tcPr>
            <w:tcW w:w="1566" w:type="dxa"/>
          </w:tcPr>
          <w:p w:rsidR="00B86979" w:rsidRDefault="00B86979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B86979" w:rsidRDefault="00B86979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B86979" w:rsidRDefault="00B86979" w:rsidP="00097BA3">
            <w:pPr>
              <w:pStyle w:val="BodyText"/>
              <w:spacing w:after="0"/>
            </w:pPr>
            <w:r>
              <w:t>Mô tả chi tiết về loại phòng</w:t>
            </w:r>
          </w:p>
        </w:tc>
      </w:tr>
      <w:tr w:rsidR="00B86979" w:rsidTr="00097BA3">
        <w:tc>
          <w:tcPr>
            <w:tcW w:w="758" w:type="dxa"/>
          </w:tcPr>
          <w:p w:rsidR="00B86979" w:rsidRDefault="00B86979" w:rsidP="00097BA3">
            <w:pPr>
              <w:pStyle w:val="BodyText"/>
              <w:spacing w:after="0"/>
            </w:pPr>
            <w:r>
              <w:t>4</w:t>
            </w:r>
          </w:p>
        </w:tc>
        <w:tc>
          <w:tcPr>
            <w:tcW w:w="1966" w:type="dxa"/>
          </w:tcPr>
          <w:p w:rsidR="00B86979" w:rsidRDefault="00B86979" w:rsidP="00097BA3">
            <w:pPr>
              <w:pStyle w:val="BodyText"/>
              <w:spacing w:after="0"/>
            </w:pPr>
            <w:r>
              <w:t>Đơn giá</w:t>
            </w:r>
          </w:p>
        </w:tc>
        <w:tc>
          <w:tcPr>
            <w:tcW w:w="1566" w:type="dxa"/>
          </w:tcPr>
          <w:p w:rsidR="00B86979" w:rsidRDefault="00B86979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B86979" w:rsidRDefault="00B86979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B86979" w:rsidRDefault="00B86979" w:rsidP="00097BA3">
            <w:pPr>
              <w:pStyle w:val="BodyText"/>
              <w:spacing w:after="0"/>
            </w:pPr>
            <w:r>
              <w:t>Đơn giá thuê loại phòng</w:t>
            </w:r>
          </w:p>
        </w:tc>
      </w:tr>
      <w:tr w:rsidR="00B86979" w:rsidTr="00097BA3">
        <w:tc>
          <w:tcPr>
            <w:tcW w:w="758" w:type="dxa"/>
          </w:tcPr>
          <w:p w:rsidR="00B86979" w:rsidRDefault="00B86979" w:rsidP="00097BA3">
            <w:pPr>
              <w:pStyle w:val="BodyText"/>
              <w:spacing w:after="0"/>
            </w:pPr>
            <w:r>
              <w:t>5</w:t>
            </w:r>
          </w:p>
        </w:tc>
        <w:tc>
          <w:tcPr>
            <w:tcW w:w="1966" w:type="dxa"/>
          </w:tcPr>
          <w:p w:rsidR="00B86979" w:rsidRDefault="00B86979" w:rsidP="00097BA3">
            <w:pPr>
              <w:pStyle w:val="BodyText"/>
              <w:spacing w:after="0"/>
            </w:pPr>
            <w:r>
              <w:t>Số người tối đa</w:t>
            </w:r>
          </w:p>
        </w:tc>
        <w:tc>
          <w:tcPr>
            <w:tcW w:w="1566" w:type="dxa"/>
          </w:tcPr>
          <w:p w:rsidR="00B86979" w:rsidRDefault="00B86979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B86979" w:rsidRDefault="00B86979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B86979" w:rsidRDefault="00B86979" w:rsidP="00097BA3">
            <w:pPr>
              <w:pStyle w:val="BodyText"/>
              <w:spacing w:after="0"/>
            </w:pPr>
            <w:r>
              <w:t>Số người tối đa có thể thuê loại phòng</w:t>
            </w:r>
            <w:r w:rsidR="00CC24BD">
              <w:t xml:space="preserve"> này</w:t>
            </w:r>
          </w:p>
        </w:tc>
      </w:tr>
    </w:tbl>
    <w:p w:rsidR="00B86979" w:rsidRPr="00873E92" w:rsidRDefault="00B86979" w:rsidP="00B86979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 xml:space="preserve">Danh sách </w:t>
      </w:r>
      <w:r>
        <w:rPr>
          <w:i/>
          <w:color w:val="0000FF"/>
        </w:rPr>
        <w:t>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050"/>
        <w:gridCol w:w="1482"/>
        <w:gridCol w:w="1640"/>
        <w:gridCol w:w="3646"/>
      </w:tblGrid>
      <w:tr w:rsidR="00B86979" w:rsidRPr="00873E92" w:rsidTr="00097BA3">
        <w:tc>
          <w:tcPr>
            <w:tcW w:w="758" w:type="dxa"/>
          </w:tcPr>
          <w:p w:rsidR="00B86979" w:rsidRPr="00873E92" w:rsidRDefault="00B86979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STT</w:t>
            </w:r>
          </w:p>
        </w:tc>
        <w:tc>
          <w:tcPr>
            <w:tcW w:w="2050" w:type="dxa"/>
          </w:tcPr>
          <w:p w:rsidR="00B86979" w:rsidRPr="00873E92" w:rsidRDefault="00B86979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 xml:space="preserve">Tên </w:t>
            </w:r>
            <w:r>
              <w:rPr>
                <w:b/>
                <w:color w:val="000000"/>
              </w:rPr>
              <w:t>phương thức</w:t>
            </w:r>
          </w:p>
        </w:tc>
        <w:tc>
          <w:tcPr>
            <w:tcW w:w="1482" w:type="dxa"/>
          </w:tcPr>
          <w:p w:rsidR="00B86979" w:rsidRPr="00873E92" w:rsidRDefault="00B86979" w:rsidP="00097BA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873E92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:rsidR="00B86979" w:rsidRPr="00873E92" w:rsidRDefault="00B86979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B86979" w:rsidRPr="00873E92" w:rsidRDefault="00B86979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Ý nghĩa/ghi chú</w:t>
            </w:r>
          </w:p>
        </w:tc>
      </w:tr>
      <w:tr w:rsidR="00B86979" w:rsidTr="00097BA3">
        <w:tc>
          <w:tcPr>
            <w:tcW w:w="758" w:type="dxa"/>
          </w:tcPr>
          <w:p w:rsidR="00B86979" w:rsidRPr="00873E92" w:rsidRDefault="00B86979" w:rsidP="00097BA3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2050" w:type="dxa"/>
          </w:tcPr>
          <w:p w:rsidR="00B86979" w:rsidRPr="00873E92" w:rsidRDefault="00B86979" w:rsidP="00097BA3">
            <w:pPr>
              <w:pStyle w:val="BodyText"/>
              <w:spacing w:after="0"/>
            </w:pPr>
            <w:r>
              <w:t>Thêm</w:t>
            </w:r>
          </w:p>
        </w:tc>
        <w:tc>
          <w:tcPr>
            <w:tcW w:w="1482" w:type="dxa"/>
          </w:tcPr>
          <w:p w:rsidR="00B86979" w:rsidRPr="00363B6E" w:rsidRDefault="00B86979" w:rsidP="00097BA3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:rsidR="00B86979" w:rsidRDefault="00B86979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B86979" w:rsidRPr="00873E92" w:rsidRDefault="00B86979" w:rsidP="00097BA3">
            <w:pPr>
              <w:pStyle w:val="BodyText"/>
              <w:spacing w:after="0"/>
            </w:pPr>
            <w:r>
              <w:t>Tạo mới 1</w:t>
            </w:r>
            <w:r w:rsidR="00B877F4">
              <w:t xml:space="preserve"> loại</w:t>
            </w:r>
            <w:r>
              <w:t xml:space="preserve"> phòng</w:t>
            </w:r>
          </w:p>
        </w:tc>
      </w:tr>
      <w:tr w:rsidR="00B86979" w:rsidTr="00097BA3">
        <w:tc>
          <w:tcPr>
            <w:tcW w:w="758" w:type="dxa"/>
          </w:tcPr>
          <w:p w:rsidR="00B86979" w:rsidRDefault="00B86979" w:rsidP="00097BA3">
            <w:pPr>
              <w:pStyle w:val="BodyText"/>
              <w:spacing w:after="0"/>
            </w:pPr>
            <w:r>
              <w:lastRenderedPageBreak/>
              <w:t>2</w:t>
            </w:r>
          </w:p>
        </w:tc>
        <w:tc>
          <w:tcPr>
            <w:tcW w:w="2050" w:type="dxa"/>
          </w:tcPr>
          <w:p w:rsidR="00B86979" w:rsidRDefault="00B86979" w:rsidP="00097BA3">
            <w:pPr>
              <w:pStyle w:val="BodyText"/>
              <w:spacing w:after="0"/>
            </w:pPr>
            <w:r>
              <w:t>Xóa</w:t>
            </w:r>
          </w:p>
        </w:tc>
        <w:tc>
          <w:tcPr>
            <w:tcW w:w="1482" w:type="dxa"/>
          </w:tcPr>
          <w:p w:rsidR="00B86979" w:rsidRDefault="00B86979" w:rsidP="00097BA3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:rsidR="00B86979" w:rsidRDefault="00B86979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B86979" w:rsidRDefault="00B86979" w:rsidP="00097BA3">
            <w:pPr>
              <w:pStyle w:val="BodyText"/>
              <w:spacing w:after="0"/>
            </w:pPr>
            <w:r>
              <w:t>Xóa đi 1</w:t>
            </w:r>
            <w:r w:rsidR="00B877F4">
              <w:t xml:space="preserve"> loại</w:t>
            </w:r>
            <w:r>
              <w:t xml:space="preserve"> phòng</w:t>
            </w:r>
          </w:p>
        </w:tc>
      </w:tr>
      <w:tr w:rsidR="00B86979" w:rsidTr="00097BA3">
        <w:tc>
          <w:tcPr>
            <w:tcW w:w="758" w:type="dxa"/>
          </w:tcPr>
          <w:p w:rsidR="00B86979" w:rsidRDefault="00B86979" w:rsidP="00097BA3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2050" w:type="dxa"/>
          </w:tcPr>
          <w:p w:rsidR="00B86979" w:rsidRDefault="00B86979" w:rsidP="00097BA3">
            <w:pPr>
              <w:pStyle w:val="BodyText"/>
              <w:spacing w:after="0"/>
            </w:pPr>
            <w:r>
              <w:t>Sửa</w:t>
            </w:r>
          </w:p>
        </w:tc>
        <w:tc>
          <w:tcPr>
            <w:tcW w:w="1482" w:type="dxa"/>
          </w:tcPr>
          <w:p w:rsidR="00B86979" w:rsidRDefault="00B86979" w:rsidP="00097BA3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:rsidR="00B86979" w:rsidRDefault="00B86979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B86979" w:rsidRDefault="00B86979" w:rsidP="00097BA3">
            <w:pPr>
              <w:pStyle w:val="BodyText"/>
              <w:spacing w:after="0"/>
            </w:pPr>
            <w:r>
              <w:t>Thay đổi thông tin của</w:t>
            </w:r>
            <w:r w:rsidR="00B877F4">
              <w:t xml:space="preserve"> loại</w:t>
            </w:r>
            <w:r>
              <w:t xml:space="preserve"> phòng</w:t>
            </w:r>
          </w:p>
        </w:tc>
      </w:tr>
    </w:tbl>
    <w:p w:rsidR="000F4D4B" w:rsidRPr="00FD06E2" w:rsidRDefault="00B877F4" w:rsidP="000F4D4B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Lớp dịch vụ</w:t>
      </w:r>
      <w:r w:rsidR="000F4D4B" w:rsidRPr="00FD06E2">
        <w:rPr>
          <w:i/>
          <w:color w:val="0000FF"/>
        </w:rPr>
        <w:t>:</w:t>
      </w:r>
    </w:p>
    <w:p w:rsidR="000F4D4B" w:rsidRPr="00FD06E2" w:rsidRDefault="00B877F4" w:rsidP="000F4D4B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B877F4" w:rsidRPr="00873E92" w:rsidTr="00097BA3">
        <w:tc>
          <w:tcPr>
            <w:tcW w:w="758" w:type="dxa"/>
          </w:tcPr>
          <w:p w:rsidR="00B877F4" w:rsidRPr="00873E92" w:rsidRDefault="00B877F4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B877F4" w:rsidRPr="00873E92" w:rsidRDefault="00B877F4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B877F4" w:rsidRPr="00873E92" w:rsidRDefault="00B877F4" w:rsidP="00097BA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873E92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:rsidR="00B877F4" w:rsidRPr="00873E92" w:rsidRDefault="00B877F4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B877F4" w:rsidRPr="00873E92" w:rsidRDefault="00B877F4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Ý nghĩa/ghi chú</w:t>
            </w:r>
          </w:p>
        </w:tc>
      </w:tr>
      <w:tr w:rsidR="00B877F4" w:rsidTr="00097BA3">
        <w:tc>
          <w:tcPr>
            <w:tcW w:w="758" w:type="dxa"/>
          </w:tcPr>
          <w:p w:rsidR="00B877F4" w:rsidRPr="00873E92" w:rsidRDefault="00B877F4" w:rsidP="00097BA3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966" w:type="dxa"/>
          </w:tcPr>
          <w:p w:rsidR="00B877F4" w:rsidRPr="00873E92" w:rsidRDefault="00B877F4" w:rsidP="00097BA3">
            <w:pPr>
              <w:pStyle w:val="BodyText"/>
              <w:spacing w:after="0"/>
            </w:pPr>
            <w:r>
              <w:t>Mã dịch vụ</w:t>
            </w:r>
          </w:p>
        </w:tc>
        <w:tc>
          <w:tcPr>
            <w:tcW w:w="1566" w:type="dxa"/>
          </w:tcPr>
          <w:p w:rsidR="00B877F4" w:rsidRPr="00363B6E" w:rsidRDefault="00B877F4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B877F4" w:rsidRDefault="00B877F4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B877F4" w:rsidRPr="00873E92" w:rsidRDefault="00B877F4" w:rsidP="00097BA3">
            <w:pPr>
              <w:pStyle w:val="BodyText"/>
              <w:spacing w:after="0"/>
            </w:pPr>
            <w:r>
              <w:t>Mã số đặc trưng của mỗi dịch vụ</w:t>
            </w:r>
          </w:p>
        </w:tc>
      </w:tr>
      <w:tr w:rsidR="00B877F4" w:rsidTr="00097BA3">
        <w:tc>
          <w:tcPr>
            <w:tcW w:w="758" w:type="dxa"/>
          </w:tcPr>
          <w:p w:rsidR="00B877F4" w:rsidRDefault="00B877F4" w:rsidP="00097BA3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1966" w:type="dxa"/>
          </w:tcPr>
          <w:p w:rsidR="00B877F4" w:rsidRDefault="00B877F4" w:rsidP="00097BA3">
            <w:pPr>
              <w:pStyle w:val="BodyText"/>
              <w:spacing w:after="0"/>
            </w:pPr>
            <w:r>
              <w:t>Tên dịch vụ</w:t>
            </w:r>
          </w:p>
        </w:tc>
        <w:tc>
          <w:tcPr>
            <w:tcW w:w="1566" w:type="dxa"/>
          </w:tcPr>
          <w:p w:rsidR="00B877F4" w:rsidRDefault="00B877F4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B877F4" w:rsidRDefault="00B877F4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B877F4" w:rsidRDefault="00B877F4" w:rsidP="00097BA3">
            <w:pPr>
              <w:pStyle w:val="BodyText"/>
              <w:spacing w:after="0"/>
            </w:pPr>
            <w:r>
              <w:t>Tên của dịch vụ</w:t>
            </w:r>
          </w:p>
        </w:tc>
      </w:tr>
      <w:tr w:rsidR="00B877F4" w:rsidTr="00097BA3">
        <w:tc>
          <w:tcPr>
            <w:tcW w:w="758" w:type="dxa"/>
          </w:tcPr>
          <w:p w:rsidR="00B877F4" w:rsidRDefault="00B877F4" w:rsidP="00097BA3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1966" w:type="dxa"/>
          </w:tcPr>
          <w:p w:rsidR="00B877F4" w:rsidRDefault="00B877F4" w:rsidP="00097BA3">
            <w:pPr>
              <w:pStyle w:val="BodyText"/>
              <w:spacing w:after="0"/>
            </w:pPr>
            <w:r>
              <w:t>Đơn giá</w:t>
            </w:r>
          </w:p>
        </w:tc>
        <w:tc>
          <w:tcPr>
            <w:tcW w:w="1566" w:type="dxa"/>
          </w:tcPr>
          <w:p w:rsidR="00B877F4" w:rsidRDefault="00B877F4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B877F4" w:rsidRDefault="00B877F4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B877F4" w:rsidRDefault="00B877F4" w:rsidP="00097BA3">
            <w:pPr>
              <w:pStyle w:val="BodyText"/>
              <w:spacing w:after="0"/>
            </w:pPr>
            <w:r>
              <w:t>Đơn giá sử dụng 1 dịch vụ</w:t>
            </w:r>
          </w:p>
        </w:tc>
      </w:tr>
      <w:tr w:rsidR="00B877F4" w:rsidTr="00097BA3">
        <w:tc>
          <w:tcPr>
            <w:tcW w:w="758" w:type="dxa"/>
          </w:tcPr>
          <w:p w:rsidR="00B877F4" w:rsidRDefault="00B877F4" w:rsidP="00097BA3">
            <w:pPr>
              <w:pStyle w:val="BodyText"/>
              <w:spacing w:after="0"/>
            </w:pPr>
            <w:r>
              <w:t>4</w:t>
            </w:r>
          </w:p>
        </w:tc>
        <w:tc>
          <w:tcPr>
            <w:tcW w:w="1966" w:type="dxa"/>
          </w:tcPr>
          <w:p w:rsidR="00B877F4" w:rsidRDefault="00B877F4" w:rsidP="00097BA3">
            <w:pPr>
              <w:pStyle w:val="BodyText"/>
              <w:spacing w:after="0"/>
            </w:pPr>
            <w:r>
              <w:t>Ghi chú</w:t>
            </w:r>
          </w:p>
        </w:tc>
        <w:tc>
          <w:tcPr>
            <w:tcW w:w="1566" w:type="dxa"/>
          </w:tcPr>
          <w:p w:rsidR="00B877F4" w:rsidRDefault="00B877F4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B877F4" w:rsidRDefault="00B877F4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B877F4" w:rsidRDefault="00B877F4" w:rsidP="00097BA3">
            <w:pPr>
              <w:pStyle w:val="BodyText"/>
              <w:spacing w:after="0"/>
            </w:pPr>
            <w:r>
              <w:t>Thông tin thêm về dịch vụ này</w:t>
            </w:r>
          </w:p>
        </w:tc>
      </w:tr>
    </w:tbl>
    <w:p w:rsidR="00B877F4" w:rsidRPr="00873E92" w:rsidRDefault="00B877F4" w:rsidP="00B877F4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 xml:space="preserve">Danh sách </w:t>
      </w:r>
      <w:r>
        <w:rPr>
          <w:i/>
          <w:color w:val="0000FF"/>
        </w:rPr>
        <w:t>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050"/>
        <w:gridCol w:w="1482"/>
        <w:gridCol w:w="1640"/>
        <w:gridCol w:w="3646"/>
      </w:tblGrid>
      <w:tr w:rsidR="00B877F4" w:rsidRPr="00873E92" w:rsidTr="00097BA3">
        <w:tc>
          <w:tcPr>
            <w:tcW w:w="758" w:type="dxa"/>
          </w:tcPr>
          <w:p w:rsidR="00B877F4" w:rsidRPr="00873E92" w:rsidRDefault="00B877F4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STT</w:t>
            </w:r>
          </w:p>
        </w:tc>
        <w:tc>
          <w:tcPr>
            <w:tcW w:w="2050" w:type="dxa"/>
          </w:tcPr>
          <w:p w:rsidR="00B877F4" w:rsidRPr="00873E92" w:rsidRDefault="00B877F4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 xml:space="preserve">Tên </w:t>
            </w:r>
            <w:r>
              <w:rPr>
                <w:b/>
                <w:color w:val="000000"/>
              </w:rPr>
              <w:t>phương thức</w:t>
            </w:r>
          </w:p>
        </w:tc>
        <w:tc>
          <w:tcPr>
            <w:tcW w:w="1482" w:type="dxa"/>
          </w:tcPr>
          <w:p w:rsidR="00B877F4" w:rsidRPr="00873E92" w:rsidRDefault="00B877F4" w:rsidP="00097BA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873E92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:rsidR="00B877F4" w:rsidRPr="00873E92" w:rsidRDefault="00B877F4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B877F4" w:rsidRPr="00873E92" w:rsidRDefault="00B877F4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Ý nghĩa/ghi chú</w:t>
            </w:r>
          </w:p>
        </w:tc>
      </w:tr>
      <w:tr w:rsidR="00B877F4" w:rsidTr="00097BA3">
        <w:tc>
          <w:tcPr>
            <w:tcW w:w="758" w:type="dxa"/>
          </w:tcPr>
          <w:p w:rsidR="00B877F4" w:rsidRPr="00873E92" w:rsidRDefault="00B877F4" w:rsidP="00097BA3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2050" w:type="dxa"/>
          </w:tcPr>
          <w:p w:rsidR="00B877F4" w:rsidRPr="00873E92" w:rsidRDefault="00B877F4" w:rsidP="00097BA3">
            <w:pPr>
              <w:pStyle w:val="BodyText"/>
              <w:spacing w:after="0"/>
            </w:pPr>
            <w:r>
              <w:t>Thêm</w:t>
            </w:r>
          </w:p>
        </w:tc>
        <w:tc>
          <w:tcPr>
            <w:tcW w:w="1482" w:type="dxa"/>
          </w:tcPr>
          <w:p w:rsidR="00B877F4" w:rsidRPr="00363B6E" w:rsidRDefault="00B877F4" w:rsidP="00097BA3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:rsidR="00B877F4" w:rsidRDefault="00B877F4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B877F4" w:rsidRPr="00873E92" w:rsidRDefault="00B877F4" w:rsidP="00097BA3">
            <w:pPr>
              <w:pStyle w:val="BodyText"/>
              <w:spacing w:after="0"/>
            </w:pPr>
            <w:r>
              <w:t xml:space="preserve">Tạo mới 1 </w:t>
            </w:r>
            <w:r w:rsidR="00A57F44">
              <w:t>dịch vụ</w:t>
            </w:r>
          </w:p>
        </w:tc>
      </w:tr>
      <w:tr w:rsidR="00B877F4" w:rsidTr="00097BA3">
        <w:tc>
          <w:tcPr>
            <w:tcW w:w="758" w:type="dxa"/>
          </w:tcPr>
          <w:p w:rsidR="00B877F4" w:rsidRDefault="00B877F4" w:rsidP="00097BA3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2050" w:type="dxa"/>
          </w:tcPr>
          <w:p w:rsidR="00B877F4" w:rsidRDefault="00B877F4" w:rsidP="00097BA3">
            <w:pPr>
              <w:pStyle w:val="BodyText"/>
              <w:spacing w:after="0"/>
            </w:pPr>
            <w:r>
              <w:t>Xóa</w:t>
            </w:r>
          </w:p>
        </w:tc>
        <w:tc>
          <w:tcPr>
            <w:tcW w:w="1482" w:type="dxa"/>
          </w:tcPr>
          <w:p w:rsidR="00B877F4" w:rsidRDefault="00B877F4" w:rsidP="00097BA3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:rsidR="00B877F4" w:rsidRDefault="00B877F4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B877F4" w:rsidRDefault="00B877F4" w:rsidP="00097BA3">
            <w:pPr>
              <w:pStyle w:val="BodyText"/>
              <w:spacing w:after="0"/>
            </w:pPr>
            <w:r>
              <w:t xml:space="preserve">Xóa đi 1 </w:t>
            </w:r>
            <w:r w:rsidR="00A57F44">
              <w:t>dịch vụ</w:t>
            </w:r>
          </w:p>
        </w:tc>
      </w:tr>
      <w:tr w:rsidR="00B877F4" w:rsidTr="00097BA3">
        <w:tc>
          <w:tcPr>
            <w:tcW w:w="758" w:type="dxa"/>
          </w:tcPr>
          <w:p w:rsidR="00B877F4" w:rsidRDefault="00B877F4" w:rsidP="00097BA3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2050" w:type="dxa"/>
          </w:tcPr>
          <w:p w:rsidR="00B877F4" w:rsidRDefault="00B877F4" w:rsidP="00097BA3">
            <w:pPr>
              <w:pStyle w:val="BodyText"/>
              <w:spacing w:after="0"/>
            </w:pPr>
            <w:r>
              <w:t>Sửa</w:t>
            </w:r>
          </w:p>
        </w:tc>
        <w:tc>
          <w:tcPr>
            <w:tcW w:w="1482" w:type="dxa"/>
          </w:tcPr>
          <w:p w:rsidR="00B877F4" w:rsidRDefault="00B877F4" w:rsidP="00097BA3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:rsidR="00B877F4" w:rsidRDefault="00B877F4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B877F4" w:rsidRDefault="00B877F4" w:rsidP="00097BA3">
            <w:pPr>
              <w:pStyle w:val="BodyText"/>
              <w:spacing w:after="0"/>
            </w:pPr>
            <w:r>
              <w:t xml:space="preserve">Thay đổi thông tin của </w:t>
            </w:r>
            <w:r w:rsidR="00A57F44">
              <w:t>dịch vụ</w:t>
            </w:r>
          </w:p>
        </w:tc>
      </w:tr>
    </w:tbl>
    <w:p w:rsidR="000F4D4B" w:rsidRPr="00FD06E2" w:rsidRDefault="00882CBB" w:rsidP="000F4D4B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Lớp Khách hàng</w:t>
      </w:r>
      <w:r w:rsidR="000F4D4B" w:rsidRPr="00FD06E2">
        <w:rPr>
          <w:i/>
          <w:color w:val="0000FF"/>
        </w:rPr>
        <w:t>:</w:t>
      </w:r>
    </w:p>
    <w:p w:rsidR="000F4D4B" w:rsidRPr="00FD06E2" w:rsidRDefault="00882CBB" w:rsidP="000F4D4B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882CBB" w:rsidRPr="00873E92" w:rsidTr="00097BA3">
        <w:tc>
          <w:tcPr>
            <w:tcW w:w="758" w:type="dxa"/>
          </w:tcPr>
          <w:p w:rsidR="00882CBB" w:rsidRPr="00873E92" w:rsidRDefault="00882CBB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882CBB" w:rsidRPr="00873E92" w:rsidRDefault="00882CBB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882CBB" w:rsidRPr="00873E92" w:rsidRDefault="00882CBB" w:rsidP="00097BA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873E92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:rsidR="00882CBB" w:rsidRPr="00873E92" w:rsidRDefault="00882CBB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882CBB" w:rsidRPr="00873E92" w:rsidRDefault="00882CBB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Ý nghĩa/ghi chú</w:t>
            </w:r>
          </w:p>
        </w:tc>
      </w:tr>
      <w:tr w:rsidR="00882CBB" w:rsidTr="00097BA3">
        <w:tc>
          <w:tcPr>
            <w:tcW w:w="758" w:type="dxa"/>
          </w:tcPr>
          <w:p w:rsidR="00882CBB" w:rsidRPr="00873E92" w:rsidRDefault="00882CBB" w:rsidP="00097BA3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966" w:type="dxa"/>
          </w:tcPr>
          <w:p w:rsidR="00882CBB" w:rsidRPr="00873E92" w:rsidRDefault="00C80C89" w:rsidP="00097BA3">
            <w:pPr>
              <w:pStyle w:val="BodyText"/>
              <w:spacing w:after="0"/>
            </w:pPr>
            <w:r>
              <w:t>Mã khách</w:t>
            </w:r>
          </w:p>
        </w:tc>
        <w:tc>
          <w:tcPr>
            <w:tcW w:w="1566" w:type="dxa"/>
          </w:tcPr>
          <w:p w:rsidR="00882CBB" w:rsidRPr="00363B6E" w:rsidRDefault="00882CBB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882CBB" w:rsidRDefault="00882CBB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82CBB" w:rsidRPr="00873E92" w:rsidRDefault="00882CBB" w:rsidP="00097BA3">
            <w:pPr>
              <w:pStyle w:val="BodyText"/>
              <w:spacing w:after="0"/>
            </w:pPr>
            <w:r>
              <w:t xml:space="preserve">Mã số đặc trưng của mỗi </w:t>
            </w:r>
            <w:r w:rsidR="00C80C89">
              <w:t>khách hàng</w:t>
            </w:r>
          </w:p>
        </w:tc>
      </w:tr>
      <w:tr w:rsidR="00882CBB" w:rsidTr="00097BA3">
        <w:tc>
          <w:tcPr>
            <w:tcW w:w="758" w:type="dxa"/>
          </w:tcPr>
          <w:p w:rsidR="00882CBB" w:rsidRDefault="00882CBB" w:rsidP="00097BA3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1966" w:type="dxa"/>
          </w:tcPr>
          <w:p w:rsidR="00882CBB" w:rsidRDefault="00C80C89" w:rsidP="00097BA3">
            <w:pPr>
              <w:pStyle w:val="BodyText"/>
              <w:spacing w:after="0"/>
            </w:pPr>
            <w:r>
              <w:t>Tên khách</w:t>
            </w:r>
          </w:p>
        </w:tc>
        <w:tc>
          <w:tcPr>
            <w:tcW w:w="1566" w:type="dxa"/>
          </w:tcPr>
          <w:p w:rsidR="00882CBB" w:rsidRDefault="00882CBB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882CBB" w:rsidRDefault="00882CBB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82CBB" w:rsidRDefault="00882CBB" w:rsidP="00097BA3">
            <w:pPr>
              <w:pStyle w:val="BodyText"/>
              <w:spacing w:after="0"/>
            </w:pPr>
            <w:r>
              <w:t>T</w:t>
            </w:r>
            <w:r w:rsidR="00C80C89">
              <w:t>ên của khách hàng</w:t>
            </w:r>
          </w:p>
        </w:tc>
      </w:tr>
      <w:tr w:rsidR="00882CBB" w:rsidTr="00097BA3">
        <w:tc>
          <w:tcPr>
            <w:tcW w:w="758" w:type="dxa"/>
          </w:tcPr>
          <w:p w:rsidR="00882CBB" w:rsidRDefault="00882CBB" w:rsidP="00097BA3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1966" w:type="dxa"/>
          </w:tcPr>
          <w:p w:rsidR="00882CBB" w:rsidRDefault="00C80C89" w:rsidP="00097BA3">
            <w:pPr>
              <w:pStyle w:val="BodyText"/>
              <w:spacing w:after="0"/>
            </w:pPr>
            <w:r>
              <w:t>Số CMND</w:t>
            </w:r>
          </w:p>
        </w:tc>
        <w:tc>
          <w:tcPr>
            <w:tcW w:w="1566" w:type="dxa"/>
          </w:tcPr>
          <w:p w:rsidR="00882CBB" w:rsidRDefault="00882CBB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882CBB" w:rsidRDefault="00882CBB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82CBB" w:rsidRDefault="00C80C89" w:rsidP="00097BA3">
            <w:pPr>
              <w:pStyle w:val="BodyText"/>
              <w:spacing w:after="0"/>
            </w:pPr>
            <w:r>
              <w:t>Số chứng minh nhân dân khách</w:t>
            </w:r>
          </w:p>
        </w:tc>
      </w:tr>
      <w:tr w:rsidR="00882CBB" w:rsidTr="00097BA3">
        <w:tc>
          <w:tcPr>
            <w:tcW w:w="758" w:type="dxa"/>
          </w:tcPr>
          <w:p w:rsidR="00882CBB" w:rsidRDefault="00882CBB" w:rsidP="00097BA3">
            <w:pPr>
              <w:pStyle w:val="BodyText"/>
              <w:spacing w:after="0"/>
            </w:pPr>
            <w:r>
              <w:t>4</w:t>
            </w:r>
          </w:p>
        </w:tc>
        <w:tc>
          <w:tcPr>
            <w:tcW w:w="1966" w:type="dxa"/>
          </w:tcPr>
          <w:p w:rsidR="00882CBB" w:rsidRDefault="00C80C89" w:rsidP="00097BA3">
            <w:pPr>
              <w:pStyle w:val="BodyText"/>
              <w:spacing w:after="0"/>
            </w:pPr>
            <w:r>
              <w:t>Địa chỉ</w:t>
            </w:r>
          </w:p>
        </w:tc>
        <w:tc>
          <w:tcPr>
            <w:tcW w:w="1566" w:type="dxa"/>
          </w:tcPr>
          <w:p w:rsidR="00882CBB" w:rsidRDefault="00882CBB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882CBB" w:rsidRDefault="00882CBB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82CBB" w:rsidRDefault="00C80C89" w:rsidP="00097BA3">
            <w:pPr>
              <w:pStyle w:val="BodyText"/>
              <w:spacing w:after="0"/>
            </w:pPr>
            <w:r>
              <w:t>Địa chỉ của khách hàng</w:t>
            </w:r>
          </w:p>
        </w:tc>
      </w:tr>
      <w:tr w:rsidR="00C80C89" w:rsidTr="00097BA3">
        <w:tc>
          <w:tcPr>
            <w:tcW w:w="758" w:type="dxa"/>
          </w:tcPr>
          <w:p w:rsidR="00C80C89" w:rsidRDefault="00C80C89" w:rsidP="00097BA3">
            <w:pPr>
              <w:pStyle w:val="BodyText"/>
              <w:spacing w:after="0"/>
            </w:pPr>
            <w:r>
              <w:t>5</w:t>
            </w:r>
          </w:p>
        </w:tc>
        <w:tc>
          <w:tcPr>
            <w:tcW w:w="1966" w:type="dxa"/>
          </w:tcPr>
          <w:p w:rsidR="00C80C89" w:rsidRDefault="001B20B7" w:rsidP="00097BA3">
            <w:pPr>
              <w:pStyle w:val="BodyText"/>
              <w:spacing w:after="0"/>
            </w:pPr>
            <w:r>
              <w:t>Điện thoại</w:t>
            </w:r>
          </w:p>
        </w:tc>
        <w:tc>
          <w:tcPr>
            <w:tcW w:w="1566" w:type="dxa"/>
          </w:tcPr>
          <w:p w:rsidR="00C80C89" w:rsidRDefault="001B20B7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C80C89" w:rsidRDefault="00C80C89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C80C89" w:rsidRDefault="001B20B7" w:rsidP="00097BA3">
            <w:pPr>
              <w:pStyle w:val="BodyText"/>
              <w:spacing w:after="0"/>
            </w:pPr>
            <w:r>
              <w:t>Số điện thoại khách hàng</w:t>
            </w:r>
          </w:p>
        </w:tc>
      </w:tr>
      <w:tr w:rsidR="001B20B7" w:rsidTr="00097BA3">
        <w:tc>
          <w:tcPr>
            <w:tcW w:w="758" w:type="dxa"/>
          </w:tcPr>
          <w:p w:rsidR="001B20B7" w:rsidRDefault="001B20B7" w:rsidP="00097BA3">
            <w:pPr>
              <w:pStyle w:val="BodyText"/>
              <w:spacing w:after="0"/>
            </w:pPr>
            <w:r>
              <w:t>6</w:t>
            </w:r>
          </w:p>
        </w:tc>
        <w:tc>
          <w:tcPr>
            <w:tcW w:w="1966" w:type="dxa"/>
          </w:tcPr>
          <w:p w:rsidR="001B20B7" w:rsidRDefault="001B20B7" w:rsidP="00097BA3">
            <w:pPr>
              <w:pStyle w:val="BodyText"/>
              <w:spacing w:after="0"/>
            </w:pPr>
            <w:r>
              <w:t>Loại khách</w:t>
            </w:r>
          </w:p>
        </w:tc>
        <w:tc>
          <w:tcPr>
            <w:tcW w:w="1566" w:type="dxa"/>
          </w:tcPr>
          <w:p w:rsidR="001B20B7" w:rsidRDefault="001B20B7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1B20B7" w:rsidRDefault="001B20B7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1B20B7" w:rsidRDefault="001B20B7" w:rsidP="00097BA3">
            <w:pPr>
              <w:pStyle w:val="BodyText"/>
              <w:spacing w:after="0"/>
            </w:pPr>
            <w:r>
              <w:t>Loại khách hàng (nội địa, nưới ngoài)</w:t>
            </w:r>
          </w:p>
        </w:tc>
      </w:tr>
    </w:tbl>
    <w:p w:rsidR="00882CBB" w:rsidRPr="00873E92" w:rsidRDefault="00882CBB" w:rsidP="00882CBB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 xml:space="preserve">Danh sách </w:t>
      </w:r>
      <w:r>
        <w:rPr>
          <w:i/>
          <w:color w:val="0000FF"/>
        </w:rPr>
        <w:t>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050"/>
        <w:gridCol w:w="1482"/>
        <w:gridCol w:w="1640"/>
        <w:gridCol w:w="3646"/>
      </w:tblGrid>
      <w:tr w:rsidR="00882CBB" w:rsidRPr="00873E92" w:rsidTr="00097BA3">
        <w:tc>
          <w:tcPr>
            <w:tcW w:w="758" w:type="dxa"/>
          </w:tcPr>
          <w:p w:rsidR="00882CBB" w:rsidRPr="00873E92" w:rsidRDefault="00882CBB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STT</w:t>
            </w:r>
          </w:p>
        </w:tc>
        <w:tc>
          <w:tcPr>
            <w:tcW w:w="2050" w:type="dxa"/>
          </w:tcPr>
          <w:p w:rsidR="00882CBB" w:rsidRPr="00873E92" w:rsidRDefault="00882CBB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 xml:space="preserve">Tên </w:t>
            </w:r>
            <w:r>
              <w:rPr>
                <w:b/>
                <w:color w:val="000000"/>
              </w:rPr>
              <w:t>phương thức</w:t>
            </w:r>
          </w:p>
        </w:tc>
        <w:tc>
          <w:tcPr>
            <w:tcW w:w="1482" w:type="dxa"/>
          </w:tcPr>
          <w:p w:rsidR="00882CBB" w:rsidRPr="00873E92" w:rsidRDefault="00882CBB" w:rsidP="00097BA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873E92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:rsidR="00882CBB" w:rsidRPr="00873E92" w:rsidRDefault="00882CBB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882CBB" w:rsidRPr="00873E92" w:rsidRDefault="00882CBB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Ý nghĩa/ghi chú</w:t>
            </w:r>
          </w:p>
        </w:tc>
      </w:tr>
      <w:tr w:rsidR="00882CBB" w:rsidTr="00097BA3">
        <w:tc>
          <w:tcPr>
            <w:tcW w:w="758" w:type="dxa"/>
          </w:tcPr>
          <w:p w:rsidR="00882CBB" w:rsidRPr="00873E92" w:rsidRDefault="00882CBB" w:rsidP="00097BA3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2050" w:type="dxa"/>
          </w:tcPr>
          <w:p w:rsidR="00882CBB" w:rsidRPr="00873E92" w:rsidRDefault="00882CBB" w:rsidP="00097BA3">
            <w:pPr>
              <w:pStyle w:val="BodyText"/>
              <w:spacing w:after="0"/>
            </w:pPr>
            <w:r>
              <w:t>Thêm</w:t>
            </w:r>
          </w:p>
        </w:tc>
        <w:tc>
          <w:tcPr>
            <w:tcW w:w="1482" w:type="dxa"/>
          </w:tcPr>
          <w:p w:rsidR="00882CBB" w:rsidRPr="00363B6E" w:rsidRDefault="00882CBB" w:rsidP="00097BA3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:rsidR="00882CBB" w:rsidRDefault="00882CBB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82CBB" w:rsidRPr="00873E92" w:rsidRDefault="00882CBB" w:rsidP="00097BA3">
            <w:pPr>
              <w:pStyle w:val="BodyText"/>
              <w:spacing w:after="0"/>
            </w:pPr>
            <w:r>
              <w:t xml:space="preserve">Tạo mới 1 </w:t>
            </w:r>
            <w:r w:rsidR="001B20B7">
              <w:t>khách hàng</w:t>
            </w:r>
          </w:p>
        </w:tc>
      </w:tr>
      <w:tr w:rsidR="00882CBB" w:rsidTr="00097BA3">
        <w:tc>
          <w:tcPr>
            <w:tcW w:w="758" w:type="dxa"/>
          </w:tcPr>
          <w:p w:rsidR="00882CBB" w:rsidRDefault="00882CBB" w:rsidP="00097BA3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2050" w:type="dxa"/>
          </w:tcPr>
          <w:p w:rsidR="00882CBB" w:rsidRDefault="00882CBB" w:rsidP="00097BA3">
            <w:pPr>
              <w:pStyle w:val="BodyText"/>
              <w:spacing w:after="0"/>
            </w:pPr>
            <w:r>
              <w:t>Xóa</w:t>
            </w:r>
          </w:p>
        </w:tc>
        <w:tc>
          <w:tcPr>
            <w:tcW w:w="1482" w:type="dxa"/>
          </w:tcPr>
          <w:p w:rsidR="00882CBB" w:rsidRDefault="00882CBB" w:rsidP="00097BA3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:rsidR="00882CBB" w:rsidRDefault="00882CBB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82CBB" w:rsidRDefault="00882CBB" w:rsidP="00097BA3">
            <w:pPr>
              <w:pStyle w:val="BodyText"/>
              <w:spacing w:after="0"/>
            </w:pPr>
            <w:r>
              <w:t xml:space="preserve">Xóa đi 1 </w:t>
            </w:r>
            <w:r w:rsidR="001B20B7">
              <w:t>khách hàng</w:t>
            </w:r>
          </w:p>
        </w:tc>
      </w:tr>
      <w:tr w:rsidR="00882CBB" w:rsidTr="00097BA3">
        <w:tc>
          <w:tcPr>
            <w:tcW w:w="758" w:type="dxa"/>
          </w:tcPr>
          <w:p w:rsidR="00882CBB" w:rsidRDefault="00882CBB" w:rsidP="00097BA3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2050" w:type="dxa"/>
          </w:tcPr>
          <w:p w:rsidR="00882CBB" w:rsidRDefault="00882CBB" w:rsidP="00097BA3">
            <w:pPr>
              <w:pStyle w:val="BodyText"/>
              <w:spacing w:after="0"/>
            </w:pPr>
            <w:r>
              <w:t>Sửa</w:t>
            </w:r>
          </w:p>
        </w:tc>
        <w:tc>
          <w:tcPr>
            <w:tcW w:w="1482" w:type="dxa"/>
          </w:tcPr>
          <w:p w:rsidR="00882CBB" w:rsidRDefault="00882CBB" w:rsidP="00097BA3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:rsidR="00882CBB" w:rsidRDefault="00882CBB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82CBB" w:rsidRDefault="00882CBB" w:rsidP="00097BA3">
            <w:pPr>
              <w:pStyle w:val="BodyText"/>
              <w:spacing w:after="0"/>
            </w:pPr>
            <w:r>
              <w:t xml:space="preserve">Thay đổi thông tin của </w:t>
            </w:r>
            <w:r w:rsidR="001B20B7">
              <w:t>khách hàng</w:t>
            </w:r>
          </w:p>
        </w:tc>
      </w:tr>
    </w:tbl>
    <w:p w:rsidR="000F4D4B" w:rsidRPr="00FD06E2" w:rsidRDefault="00E8376B" w:rsidP="000F4D4B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Lớp Đặt phòng</w:t>
      </w:r>
      <w:r w:rsidR="000F4D4B" w:rsidRPr="00FD06E2">
        <w:rPr>
          <w:i/>
          <w:color w:val="0000FF"/>
        </w:rPr>
        <w:t>:</w:t>
      </w:r>
    </w:p>
    <w:p w:rsidR="00E8376B" w:rsidRPr="00FD06E2" w:rsidRDefault="00E8376B" w:rsidP="00E8376B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lastRenderedPageBreak/>
        <w:t>Danh sách thuộc tính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E8376B" w:rsidRPr="00873E92" w:rsidTr="00097BA3">
        <w:tc>
          <w:tcPr>
            <w:tcW w:w="758" w:type="dxa"/>
          </w:tcPr>
          <w:p w:rsidR="00E8376B" w:rsidRPr="00873E92" w:rsidRDefault="00E8376B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E8376B" w:rsidRPr="00873E92" w:rsidRDefault="00E8376B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E8376B" w:rsidRPr="00873E92" w:rsidRDefault="00E8376B" w:rsidP="00097BA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873E92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:rsidR="00E8376B" w:rsidRPr="00873E92" w:rsidRDefault="00E8376B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E8376B" w:rsidRPr="00873E92" w:rsidRDefault="00E8376B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Ý nghĩa/ghi chú</w:t>
            </w:r>
          </w:p>
        </w:tc>
      </w:tr>
      <w:tr w:rsidR="00E8376B" w:rsidTr="00097BA3">
        <w:tc>
          <w:tcPr>
            <w:tcW w:w="758" w:type="dxa"/>
          </w:tcPr>
          <w:p w:rsidR="00E8376B" w:rsidRPr="00873E92" w:rsidRDefault="00E8376B" w:rsidP="00097BA3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966" w:type="dxa"/>
          </w:tcPr>
          <w:p w:rsidR="00E8376B" w:rsidRPr="00873E92" w:rsidRDefault="00E8376B" w:rsidP="00097BA3">
            <w:pPr>
              <w:pStyle w:val="BodyText"/>
              <w:spacing w:after="0"/>
            </w:pPr>
            <w:r>
              <w:t>Mã phòng</w:t>
            </w:r>
          </w:p>
        </w:tc>
        <w:tc>
          <w:tcPr>
            <w:tcW w:w="1566" w:type="dxa"/>
          </w:tcPr>
          <w:p w:rsidR="00E8376B" w:rsidRPr="00363B6E" w:rsidRDefault="00E8376B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E8376B" w:rsidRDefault="00E8376B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E8376B" w:rsidRPr="00873E92" w:rsidRDefault="00E8376B" w:rsidP="00097BA3">
            <w:pPr>
              <w:pStyle w:val="BodyText"/>
              <w:spacing w:after="0"/>
            </w:pPr>
            <w:r>
              <w:t>Mã số của phòng</w:t>
            </w:r>
          </w:p>
        </w:tc>
      </w:tr>
      <w:tr w:rsidR="00E8376B" w:rsidTr="00097BA3">
        <w:tc>
          <w:tcPr>
            <w:tcW w:w="758" w:type="dxa"/>
          </w:tcPr>
          <w:p w:rsidR="00E8376B" w:rsidRDefault="00E8376B" w:rsidP="00097BA3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1966" w:type="dxa"/>
          </w:tcPr>
          <w:p w:rsidR="00E8376B" w:rsidRDefault="00E8376B" w:rsidP="00097BA3">
            <w:pPr>
              <w:pStyle w:val="BodyText"/>
              <w:spacing w:after="0"/>
            </w:pPr>
            <w:r>
              <w:t>Tên khách</w:t>
            </w:r>
          </w:p>
        </w:tc>
        <w:tc>
          <w:tcPr>
            <w:tcW w:w="1566" w:type="dxa"/>
          </w:tcPr>
          <w:p w:rsidR="00E8376B" w:rsidRDefault="00E8376B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E8376B" w:rsidRDefault="00E8376B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E8376B" w:rsidRDefault="00E8376B" w:rsidP="00097BA3">
            <w:pPr>
              <w:pStyle w:val="BodyText"/>
              <w:spacing w:after="0"/>
            </w:pPr>
            <w:r>
              <w:t>Tên của khách đặt phòng</w:t>
            </w:r>
          </w:p>
        </w:tc>
      </w:tr>
      <w:tr w:rsidR="00E8376B" w:rsidTr="00097BA3">
        <w:tc>
          <w:tcPr>
            <w:tcW w:w="758" w:type="dxa"/>
          </w:tcPr>
          <w:p w:rsidR="00E8376B" w:rsidRDefault="00E8376B" w:rsidP="00097BA3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1966" w:type="dxa"/>
          </w:tcPr>
          <w:p w:rsidR="00E8376B" w:rsidRDefault="00E8376B" w:rsidP="00097BA3">
            <w:pPr>
              <w:pStyle w:val="BodyText"/>
              <w:spacing w:after="0"/>
            </w:pPr>
            <w:r>
              <w:t>Số CMND</w:t>
            </w:r>
          </w:p>
        </w:tc>
        <w:tc>
          <w:tcPr>
            <w:tcW w:w="1566" w:type="dxa"/>
          </w:tcPr>
          <w:p w:rsidR="00E8376B" w:rsidRDefault="00E8376B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E8376B" w:rsidRDefault="00E8376B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E8376B" w:rsidRDefault="00E8376B" w:rsidP="00097BA3">
            <w:pPr>
              <w:pStyle w:val="BodyText"/>
              <w:spacing w:after="0"/>
            </w:pPr>
            <w:r>
              <w:t>Số chứng minh nhân dân khách</w:t>
            </w:r>
          </w:p>
        </w:tc>
      </w:tr>
      <w:tr w:rsidR="00E8376B" w:rsidTr="00097BA3">
        <w:tc>
          <w:tcPr>
            <w:tcW w:w="758" w:type="dxa"/>
          </w:tcPr>
          <w:p w:rsidR="00E8376B" w:rsidRDefault="00E8376B" w:rsidP="00097BA3">
            <w:pPr>
              <w:pStyle w:val="BodyText"/>
              <w:spacing w:after="0"/>
            </w:pPr>
            <w:r>
              <w:t>5</w:t>
            </w:r>
          </w:p>
        </w:tc>
        <w:tc>
          <w:tcPr>
            <w:tcW w:w="1966" w:type="dxa"/>
          </w:tcPr>
          <w:p w:rsidR="00E8376B" w:rsidRDefault="00E8376B" w:rsidP="00097BA3">
            <w:pPr>
              <w:pStyle w:val="BodyText"/>
              <w:spacing w:after="0"/>
            </w:pPr>
            <w:r>
              <w:t>Điện thoại</w:t>
            </w:r>
          </w:p>
        </w:tc>
        <w:tc>
          <w:tcPr>
            <w:tcW w:w="1566" w:type="dxa"/>
          </w:tcPr>
          <w:p w:rsidR="00E8376B" w:rsidRDefault="00E8376B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E8376B" w:rsidRDefault="00E8376B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E8376B" w:rsidRDefault="00E8376B" w:rsidP="00097BA3">
            <w:pPr>
              <w:pStyle w:val="BodyText"/>
              <w:spacing w:after="0"/>
            </w:pPr>
            <w:r>
              <w:t>Số điện thoại khách hàng</w:t>
            </w:r>
          </w:p>
        </w:tc>
      </w:tr>
      <w:tr w:rsidR="00E8376B" w:rsidTr="00097BA3">
        <w:tc>
          <w:tcPr>
            <w:tcW w:w="758" w:type="dxa"/>
          </w:tcPr>
          <w:p w:rsidR="00E8376B" w:rsidRDefault="00E8376B" w:rsidP="00097BA3">
            <w:pPr>
              <w:pStyle w:val="BodyText"/>
              <w:spacing w:after="0"/>
            </w:pPr>
            <w:r>
              <w:t>6</w:t>
            </w:r>
          </w:p>
        </w:tc>
        <w:tc>
          <w:tcPr>
            <w:tcW w:w="1966" w:type="dxa"/>
          </w:tcPr>
          <w:p w:rsidR="00E8376B" w:rsidRDefault="00E8376B" w:rsidP="00097BA3">
            <w:pPr>
              <w:pStyle w:val="BodyText"/>
              <w:spacing w:after="0"/>
            </w:pPr>
            <w:r>
              <w:t>Ngày thuê</w:t>
            </w:r>
          </w:p>
        </w:tc>
        <w:tc>
          <w:tcPr>
            <w:tcW w:w="1566" w:type="dxa"/>
          </w:tcPr>
          <w:p w:rsidR="00E8376B" w:rsidRDefault="00E8376B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E8376B" w:rsidRDefault="00E8376B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E8376B" w:rsidRDefault="00E8376B" w:rsidP="00097BA3">
            <w:pPr>
              <w:pStyle w:val="BodyText"/>
              <w:spacing w:after="0"/>
            </w:pPr>
            <w:r>
              <w:t>Ngày khách đến nhận phò</w:t>
            </w:r>
            <w:r w:rsidR="00ED5A4E">
              <w:t>ng</w:t>
            </w:r>
          </w:p>
        </w:tc>
      </w:tr>
    </w:tbl>
    <w:p w:rsidR="00E8376B" w:rsidRPr="00873E92" w:rsidRDefault="00E8376B" w:rsidP="00E8376B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 xml:space="preserve">Danh sách </w:t>
      </w:r>
      <w:r>
        <w:rPr>
          <w:i/>
          <w:color w:val="0000FF"/>
        </w:rPr>
        <w:t>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050"/>
        <w:gridCol w:w="1482"/>
        <w:gridCol w:w="1640"/>
        <w:gridCol w:w="3646"/>
      </w:tblGrid>
      <w:tr w:rsidR="00E8376B" w:rsidRPr="00873E92" w:rsidTr="00097BA3">
        <w:tc>
          <w:tcPr>
            <w:tcW w:w="758" w:type="dxa"/>
          </w:tcPr>
          <w:p w:rsidR="00E8376B" w:rsidRPr="00873E92" w:rsidRDefault="00E8376B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STT</w:t>
            </w:r>
          </w:p>
        </w:tc>
        <w:tc>
          <w:tcPr>
            <w:tcW w:w="2050" w:type="dxa"/>
          </w:tcPr>
          <w:p w:rsidR="00E8376B" w:rsidRPr="00873E92" w:rsidRDefault="00E8376B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 xml:space="preserve">Tên </w:t>
            </w:r>
            <w:r>
              <w:rPr>
                <w:b/>
                <w:color w:val="000000"/>
              </w:rPr>
              <w:t>phương thức</w:t>
            </w:r>
          </w:p>
        </w:tc>
        <w:tc>
          <w:tcPr>
            <w:tcW w:w="1482" w:type="dxa"/>
          </w:tcPr>
          <w:p w:rsidR="00E8376B" w:rsidRPr="00873E92" w:rsidRDefault="00E8376B" w:rsidP="00097BA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873E92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:rsidR="00E8376B" w:rsidRPr="00873E92" w:rsidRDefault="00E8376B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E8376B" w:rsidRPr="00873E92" w:rsidRDefault="00E8376B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Ý nghĩa/ghi chú</w:t>
            </w:r>
          </w:p>
        </w:tc>
      </w:tr>
      <w:tr w:rsidR="00E8376B" w:rsidTr="00097BA3">
        <w:tc>
          <w:tcPr>
            <w:tcW w:w="758" w:type="dxa"/>
          </w:tcPr>
          <w:p w:rsidR="00E8376B" w:rsidRPr="00873E92" w:rsidRDefault="00E8376B" w:rsidP="00097BA3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2050" w:type="dxa"/>
          </w:tcPr>
          <w:p w:rsidR="00E8376B" w:rsidRPr="00873E92" w:rsidRDefault="006A5C82" w:rsidP="00097BA3">
            <w:pPr>
              <w:pStyle w:val="BodyText"/>
              <w:spacing w:after="0"/>
            </w:pPr>
            <w:r>
              <w:t>Nhận đặt phòng</w:t>
            </w:r>
          </w:p>
        </w:tc>
        <w:tc>
          <w:tcPr>
            <w:tcW w:w="1482" w:type="dxa"/>
          </w:tcPr>
          <w:p w:rsidR="00E8376B" w:rsidRPr="00363B6E" w:rsidRDefault="00E8376B" w:rsidP="00097BA3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:rsidR="00E8376B" w:rsidRDefault="00E8376B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E8376B" w:rsidRPr="00873E92" w:rsidRDefault="006A5C82" w:rsidP="00097BA3">
            <w:pPr>
              <w:pStyle w:val="BodyText"/>
              <w:spacing w:after="0"/>
            </w:pPr>
            <w:r>
              <w:t>Cho khách đặt trước phòng thuê</w:t>
            </w:r>
          </w:p>
        </w:tc>
      </w:tr>
    </w:tbl>
    <w:p w:rsidR="000F4D4B" w:rsidRPr="00FD06E2" w:rsidRDefault="00226583" w:rsidP="000F4D4B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Lớp Phiếu thuê phòng</w:t>
      </w:r>
      <w:r w:rsidR="000F4D4B" w:rsidRPr="00FD06E2">
        <w:rPr>
          <w:i/>
          <w:color w:val="0000FF"/>
        </w:rPr>
        <w:t>:</w:t>
      </w:r>
    </w:p>
    <w:p w:rsidR="00226583" w:rsidRPr="00FD06E2" w:rsidRDefault="00226583" w:rsidP="00226583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26583" w:rsidRPr="00873E92" w:rsidTr="00097BA3">
        <w:tc>
          <w:tcPr>
            <w:tcW w:w="758" w:type="dxa"/>
          </w:tcPr>
          <w:p w:rsidR="00226583" w:rsidRPr="00873E92" w:rsidRDefault="00226583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226583" w:rsidRPr="00873E92" w:rsidRDefault="00226583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226583" w:rsidRPr="00873E92" w:rsidRDefault="00226583" w:rsidP="00097BA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873E92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:rsidR="00226583" w:rsidRPr="00873E92" w:rsidRDefault="00226583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226583" w:rsidRPr="00873E92" w:rsidRDefault="00226583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Ý nghĩa/ghi chú</w:t>
            </w:r>
          </w:p>
        </w:tc>
      </w:tr>
      <w:tr w:rsidR="00226583" w:rsidTr="00097BA3">
        <w:tc>
          <w:tcPr>
            <w:tcW w:w="758" w:type="dxa"/>
          </w:tcPr>
          <w:p w:rsidR="00226583" w:rsidRPr="00873E92" w:rsidRDefault="00226583" w:rsidP="00097BA3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966" w:type="dxa"/>
          </w:tcPr>
          <w:p w:rsidR="00226583" w:rsidRPr="00873E92" w:rsidRDefault="00226583" w:rsidP="00097BA3">
            <w:pPr>
              <w:pStyle w:val="BodyText"/>
              <w:spacing w:after="0"/>
            </w:pPr>
            <w:r>
              <w:t>Mã khách</w:t>
            </w:r>
          </w:p>
        </w:tc>
        <w:tc>
          <w:tcPr>
            <w:tcW w:w="1566" w:type="dxa"/>
          </w:tcPr>
          <w:p w:rsidR="00226583" w:rsidRPr="00363B6E" w:rsidRDefault="00226583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226583" w:rsidRDefault="00226583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226583" w:rsidRPr="00873E92" w:rsidRDefault="00226583" w:rsidP="00097BA3">
            <w:pPr>
              <w:pStyle w:val="BodyText"/>
              <w:spacing w:after="0"/>
            </w:pPr>
            <w:r>
              <w:t>Mã số đặc trưng của mỗi khách hàng</w:t>
            </w:r>
          </w:p>
        </w:tc>
      </w:tr>
      <w:tr w:rsidR="00226583" w:rsidTr="00097BA3">
        <w:tc>
          <w:tcPr>
            <w:tcW w:w="758" w:type="dxa"/>
          </w:tcPr>
          <w:p w:rsidR="00226583" w:rsidRDefault="00226583" w:rsidP="00097BA3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1966" w:type="dxa"/>
          </w:tcPr>
          <w:p w:rsidR="00226583" w:rsidRDefault="00226583" w:rsidP="00097BA3">
            <w:pPr>
              <w:pStyle w:val="BodyText"/>
              <w:spacing w:after="0"/>
            </w:pPr>
            <w:r>
              <w:t>Mã phòng</w:t>
            </w:r>
          </w:p>
        </w:tc>
        <w:tc>
          <w:tcPr>
            <w:tcW w:w="1566" w:type="dxa"/>
          </w:tcPr>
          <w:p w:rsidR="00226583" w:rsidRDefault="00226583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226583" w:rsidRDefault="00226583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226583" w:rsidRDefault="00226583" w:rsidP="00097BA3">
            <w:pPr>
              <w:pStyle w:val="BodyText"/>
              <w:spacing w:after="0"/>
            </w:pPr>
            <w:r>
              <w:t>Mã phòng cho thuê</w:t>
            </w:r>
          </w:p>
        </w:tc>
      </w:tr>
      <w:tr w:rsidR="00226583" w:rsidTr="00097BA3">
        <w:tc>
          <w:tcPr>
            <w:tcW w:w="758" w:type="dxa"/>
          </w:tcPr>
          <w:p w:rsidR="00226583" w:rsidRDefault="00226583" w:rsidP="00097BA3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1966" w:type="dxa"/>
          </w:tcPr>
          <w:p w:rsidR="00226583" w:rsidRDefault="00226583" w:rsidP="00097BA3">
            <w:pPr>
              <w:pStyle w:val="BodyText"/>
              <w:spacing w:after="0"/>
            </w:pPr>
            <w:r>
              <w:t>Ngày bắt đầu thuê</w:t>
            </w:r>
          </w:p>
        </w:tc>
        <w:tc>
          <w:tcPr>
            <w:tcW w:w="1566" w:type="dxa"/>
          </w:tcPr>
          <w:p w:rsidR="00226583" w:rsidRDefault="00226583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226583" w:rsidRDefault="00226583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226583" w:rsidRDefault="00226583" w:rsidP="00097BA3">
            <w:pPr>
              <w:pStyle w:val="BodyText"/>
              <w:spacing w:after="0"/>
            </w:pPr>
            <w:r>
              <w:t>Ngày khách bắt đầu thuê phòng</w:t>
            </w:r>
          </w:p>
        </w:tc>
      </w:tr>
      <w:tr w:rsidR="00226583" w:rsidTr="00097BA3">
        <w:tc>
          <w:tcPr>
            <w:tcW w:w="758" w:type="dxa"/>
          </w:tcPr>
          <w:p w:rsidR="00226583" w:rsidRDefault="00226583" w:rsidP="00097BA3">
            <w:pPr>
              <w:pStyle w:val="BodyText"/>
              <w:spacing w:after="0"/>
            </w:pPr>
            <w:r>
              <w:t>4</w:t>
            </w:r>
          </w:p>
        </w:tc>
        <w:tc>
          <w:tcPr>
            <w:tcW w:w="1966" w:type="dxa"/>
          </w:tcPr>
          <w:p w:rsidR="00226583" w:rsidRDefault="00226583" w:rsidP="00097BA3">
            <w:pPr>
              <w:pStyle w:val="BodyText"/>
              <w:spacing w:after="0"/>
            </w:pPr>
            <w:r>
              <w:t>Số ngày thuê</w:t>
            </w:r>
          </w:p>
        </w:tc>
        <w:tc>
          <w:tcPr>
            <w:tcW w:w="1566" w:type="dxa"/>
          </w:tcPr>
          <w:p w:rsidR="00226583" w:rsidRDefault="00226583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226583" w:rsidRDefault="00226583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226583" w:rsidRDefault="00226583" w:rsidP="00097BA3">
            <w:pPr>
              <w:pStyle w:val="BodyText"/>
              <w:spacing w:after="0"/>
            </w:pPr>
            <w:r>
              <w:t>Số ngày khách dự kiến sẽ ở</w:t>
            </w:r>
          </w:p>
        </w:tc>
      </w:tr>
    </w:tbl>
    <w:p w:rsidR="00226583" w:rsidRPr="00873E92" w:rsidRDefault="00226583" w:rsidP="00226583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 xml:space="preserve">Danh sách </w:t>
      </w:r>
      <w:r>
        <w:rPr>
          <w:i/>
          <w:color w:val="0000FF"/>
        </w:rPr>
        <w:t>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050"/>
        <w:gridCol w:w="1482"/>
        <w:gridCol w:w="1640"/>
        <w:gridCol w:w="3646"/>
      </w:tblGrid>
      <w:tr w:rsidR="00226583" w:rsidRPr="00873E92" w:rsidTr="00097BA3">
        <w:tc>
          <w:tcPr>
            <w:tcW w:w="758" w:type="dxa"/>
          </w:tcPr>
          <w:p w:rsidR="00226583" w:rsidRPr="00873E92" w:rsidRDefault="00226583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STT</w:t>
            </w:r>
          </w:p>
        </w:tc>
        <w:tc>
          <w:tcPr>
            <w:tcW w:w="2050" w:type="dxa"/>
          </w:tcPr>
          <w:p w:rsidR="00226583" w:rsidRPr="00873E92" w:rsidRDefault="00226583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 xml:space="preserve">Tên </w:t>
            </w:r>
            <w:r>
              <w:rPr>
                <w:b/>
                <w:color w:val="000000"/>
              </w:rPr>
              <w:t>phương thức</w:t>
            </w:r>
          </w:p>
        </w:tc>
        <w:tc>
          <w:tcPr>
            <w:tcW w:w="1482" w:type="dxa"/>
          </w:tcPr>
          <w:p w:rsidR="00226583" w:rsidRPr="00873E92" w:rsidRDefault="00226583" w:rsidP="00097BA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873E92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:rsidR="00226583" w:rsidRPr="00873E92" w:rsidRDefault="00226583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226583" w:rsidRPr="00873E92" w:rsidRDefault="00226583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Ý nghĩa/ghi chú</w:t>
            </w:r>
          </w:p>
        </w:tc>
      </w:tr>
      <w:tr w:rsidR="00226583" w:rsidTr="00097BA3">
        <w:tc>
          <w:tcPr>
            <w:tcW w:w="758" w:type="dxa"/>
          </w:tcPr>
          <w:p w:rsidR="00226583" w:rsidRPr="00873E92" w:rsidRDefault="00226583" w:rsidP="00097BA3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2050" w:type="dxa"/>
          </w:tcPr>
          <w:p w:rsidR="00226583" w:rsidRPr="00873E92" w:rsidRDefault="00226583" w:rsidP="00097BA3">
            <w:pPr>
              <w:pStyle w:val="BodyText"/>
              <w:spacing w:after="0"/>
            </w:pPr>
            <w:r>
              <w:t>Lập phiếu thuê</w:t>
            </w:r>
          </w:p>
        </w:tc>
        <w:tc>
          <w:tcPr>
            <w:tcW w:w="1482" w:type="dxa"/>
          </w:tcPr>
          <w:p w:rsidR="00226583" w:rsidRPr="00363B6E" w:rsidRDefault="00226583" w:rsidP="00097BA3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:rsidR="00226583" w:rsidRDefault="00226583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226583" w:rsidRPr="00873E92" w:rsidRDefault="00226583" w:rsidP="00097BA3">
            <w:pPr>
              <w:pStyle w:val="BodyText"/>
              <w:spacing w:after="0"/>
            </w:pPr>
            <w:r>
              <w:t>Lập phiếu cho khách thuê phòng</w:t>
            </w:r>
          </w:p>
        </w:tc>
      </w:tr>
    </w:tbl>
    <w:p w:rsidR="000F4D4B" w:rsidRPr="00FD06E2" w:rsidRDefault="004871DF" w:rsidP="000F4D4B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Lớp Chi tiết dịch vụ</w:t>
      </w:r>
      <w:r w:rsidR="000F4D4B" w:rsidRPr="00FD06E2">
        <w:rPr>
          <w:i/>
          <w:color w:val="0000FF"/>
        </w:rPr>
        <w:t>:</w:t>
      </w:r>
    </w:p>
    <w:p w:rsidR="004871DF" w:rsidRPr="00FD06E2" w:rsidRDefault="004871DF" w:rsidP="004871DF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4871DF" w:rsidRPr="00873E92" w:rsidTr="00097BA3">
        <w:tc>
          <w:tcPr>
            <w:tcW w:w="758" w:type="dxa"/>
          </w:tcPr>
          <w:p w:rsidR="004871DF" w:rsidRPr="00873E92" w:rsidRDefault="004871DF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4871DF" w:rsidRPr="00873E92" w:rsidRDefault="004871DF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4871DF" w:rsidRPr="00873E92" w:rsidRDefault="004871DF" w:rsidP="00097BA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873E92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:rsidR="004871DF" w:rsidRPr="00873E92" w:rsidRDefault="004871DF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4871DF" w:rsidRPr="00873E92" w:rsidRDefault="004871DF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Ý nghĩa/ghi chú</w:t>
            </w:r>
          </w:p>
        </w:tc>
      </w:tr>
      <w:tr w:rsidR="004871DF" w:rsidTr="00097BA3">
        <w:tc>
          <w:tcPr>
            <w:tcW w:w="758" w:type="dxa"/>
          </w:tcPr>
          <w:p w:rsidR="004871DF" w:rsidRPr="00873E92" w:rsidRDefault="004871DF" w:rsidP="00097BA3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966" w:type="dxa"/>
          </w:tcPr>
          <w:p w:rsidR="004871DF" w:rsidRPr="00873E92" w:rsidRDefault="004871DF" w:rsidP="00097BA3">
            <w:pPr>
              <w:pStyle w:val="BodyText"/>
              <w:spacing w:after="0"/>
            </w:pPr>
            <w:r>
              <w:t>Mã dịch vụ</w:t>
            </w:r>
          </w:p>
        </w:tc>
        <w:tc>
          <w:tcPr>
            <w:tcW w:w="1566" w:type="dxa"/>
          </w:tcPr>
          <w:p w:rsidR="004871DF" w:rsidRPr="00363B6E" w:rsidRDefault="004871DF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4871DF" w:rsidRDefault="004871DF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4871DF" w:rsidRPr="00873E92" w:rsidRDefault="004871DF" w:rsidP="00097BA3">
            <w:pPr>
              <w:pStyle w:val="BodyText"/>
              <w:spacing w:after="0"/>
            </w:pPr>
            <w:r>
              <w:t>Mã số dịch vụ được sử dụng</w:t>
            </w:r>
          </w:p>
        </w:tc>
      </w:tr>
      <w:tr w:rsidR="004871DF" w:rsidTr="00097BA3">
        <w:tc>
          <w:tcPr>
            <w:tcW w:w="758" w:type="dxa"/>
          </w:tcPr>
          <w:p w:rsidR="004871DF" w:rsidRDefault="004871DF" w:rsidP="00097BA3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1966" w:type="dxa"/>
          </w:tcPr>
          <w:p w:rsidR="004871DF" w:rsidRDefault="004871DF" w:rsidP="00097BA3">
            <w:pPr>
              <w:pStyle w:val="BodyText"/>
              <w:spacing w:after="0"/>
            </w:pPr>
            <w:r>
              <w:t>Mã khách</w:t>
            </w:r>
          </w:p>
        </w:tc>
        <w:tc>
          <w:tcPr>
            <w:tcW w:w="1566" w:type="dxa"/>
          </w:tcPr>
          <w:p w:rsidR="004871DF" w:rsidRDefault="004871DF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4871DF" w:rsidRDefault="004871DF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4871DF" w:rsidRDefault="004871DF" w:rsidP="00097BA3">
            <w:pPr>
              <w:pStyle w:val="BodyText"/>
              <w:spacing w:after="0"/>
            </w:pPr>
            <w:r>
              <w:t>Mã số khách hàng sử dụng dịch vụ</w:t>
            </w:r>
          </w:p>
        </w:tc>
      </w:tr>
      <w:tr w:rsidR="004871DF" w:rsidTr="00097BA3">
        <w:tc>
          <w:tcPr>
            <w:tcW w:w="758" w:type="dxa"/>
          </w:tcPr>
          <w:p w:rsidR="004871DF" w:rsidRDefault="004871DF" w:rsidP="00097BA3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1966" w:type="dxa"/>
          </w:tcPr>
          <w:p w:rsidR="004871DF" w:rsidRDefault="004871DF" w:rsidP="00097BA3">
            <w:pPr>
              <w:pStyle w:val="BodyText"/>
              <w:spacing w:after="0"/>
            </w:pPr>
            <w:r>
              <w:t>Ngày sử dụng</w:t>
            </w:r>
          </w:p>
        </w:tc>
        <w:tc>
          <w:tcPr>
            <w:tcW w:w="1566" w:type="dxa"/>
          </w:tcPr>
          <w:p w:rsidR="004871DF" w:rsidRDefault="004871DF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4871DF" w:rsidRDefault="004871DF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4871DF" w:rsidRDefault="004871DF" w:rsidP="00097BA3">
            <w:pPr>
              <w:pStyle w:val="BodyText"/>
              <w:spacing w:after="0"/>
            </w:pPr>
            <w:r>
              <w:t>Ngày sử dụng dịch vụ</w:t>
            </w:r>
          </w:p>
        </w:tc>
      </w:tr>
      <w:tr w:rsidR="004871DF" w:rsidTr="00097BA3">
        <w:tc>
          <w:tcPr>
            <w:tcW w:w="758" w:type="dxa"/>
          </w:tcPr>
          <w:p w:rsidR="004871DF" w:rsidRDefault="004871DF" w:rsidP="00097BA3">
            <w:pPr>
              <w:pStyle w:val="BodyText"/>
              <w:spacing w:after="0"/>
            </w:pPr>
            <w:r>
              <w:t>4</w:t>
            </w:r>
          </w:p>
        </w:tc>
        <w:tc>
          <w:tcPr>
            <w:tcW w:w="1966" w:type="dxa"/>
          </w:tcPr>
          <w:p w:rsidR="004871DF" w:rsidRDefault="004871DF" w:rsidP="00097BA3">
            <w:pPr>
              <w:pStyle w:val="BodyText"/>
              <w:spacing w:after="0"/>
            </w:pPr>
            <w:r>
              <w:t>Số lượng</w:t>
            </w:r>
          </w:p>
        </w:tc>
        <w:tc>
          <w:tcPr>
            <w:tcW w:w="1566" w:type="dxa"/>
          </w:tcPr>
          <w:p w:rsidR="004871DF" w:rsidRDefault="004871DF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4871DF" w:rsidRDefault="004871DF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4871DF" w:rsidRDefault="004871DF" w:rsidP="00097BA3">
            <w:pPr>
              <w:pStyle w:val="BodyText"/>
              <w:spacing w:after="0"/>
            </w:pPr>
            <w:r>
              <w:t>Số lượng dịch vụ được sử dụng</w:t>
            </w:r>
          </w:p>
        </w:tc>
      </w:tr>
    </w:tbl>
    <w:p w:rsidR="004871DF" w:rsidRPr="00873E92" w:rsidRDefault="004871DF" w:rsidP="004871DF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 xml:space="preserve">Danh sách </w:t>
      </w:r>
      <w:r>
        <w:rPr>
          <w:i/>
          <w:color w:val="0000FF"/>
        </w:rPr>
        <w:t>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050"/>
        <w:gridCol w:w="1482"/>
        <w:gridCol w:w="1640"/>
        <w:gridCol w:w="3646"/>
      </w:tblGrid>
      <w:tr w:rsidR="004871DF" w:rsidRPr="00873E92" w:rsidTr="00097BA3">
        <w:tc>
          <w:tcPr>
            <w:tcW w:w="758" w:type="dxa"/>
          </w:tcPr>
          <w:p w:rsidR="004871DF" w:rsidRPr="00873E92" w:rsidRDefault="004871DF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lastRenderedPageBreak/>
              <w:t>STT</w:t>
            </w:r>
          </w:p>
        </w:tc>
        <w:tc>
          <w:tcPr>
            <w:tcW w:w="2050" w:type="dxa"/>
          </w:tcPr>
          <w:p w:rsidR="004871DF" w:rsidRPr="00873E92" w:rsidRDefault="004871DF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 xml:space="preserve">Tên </w:t>
            </w:r>
            <w:r>
              <w:rPr>
                <w:b/>
                <w:color w:val="000000"/>
              </w:rPr>
              <w:t>phương thức</w:t>
            </w:r>
          </w:p>
        </w:tc>
        <w:tc>
          <w:tcPr>
            <w:tcW w:w="1482" w:type="dxa"/>
          </w:tcPr>
          <w:p w:rsidR="004871DF" w:rsidRPr="00873E92" w:rsidRDefault="004871DF" w:rsidP="00097BA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873E92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:rsidR="004871DF" w:rsidRPr="00873E92" w:rsidRDefault="004871DF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4871DF" w:rsidRPr="00873E92" w:rsidRDefault="004871DF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Ý nghĩa/ghi chú</w:t>
            </w:r>
          </w:p>
        </w:tc>
      </w:tr>
      <w:tr w:rsidR="004871DF" w:rsidTr="00097BA3">
        <w:tc>
          <w:tcPr>
            <w:tcW w:w="758" w:type="dxa"/>
          </w:tcPr>
          <w:p w:rsidR="004871DF" w:rsidRPr="00873E92" w:rsidRDefault="004871DF" w:rsidP="00097BA3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2050" w:type="dxa"/>
          </w:tcPr>
          <w:p w:rsidR="004871DF" w:rsidRPr="00873E92" w:rsidRDefault="004871DF" w:rsidP="00097BA3">
            <w:pPr>
              <w:pStyle w:val="BodyText"/>
              <w:spacing w:after="0"/>
            </w:pPr>
            <w:r>
              <w:t>Thêm dịch vụ</w:t>
            </w:r>
          </w:p>
        </w:tc>
        <w:tc>
          <w:tcPr>
            <w:tcW w:w="1482" w:type="dxa"/>
          </w:tcPr>
          <w:p w:rsidR="004871DF" w:rsidRPr="00363B6E" w:rsidRDefault="004871DF" w:rsidP="00097BA3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:rsidR="004871DF" w:rsidRDefault="004871DF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4871DF" w:rsidRPr="00873E92" w:rsidRDefault="004871DF" w:rsidP="00097BA3">
            <w:pPr>
              <w:pStyle w:val="BodyText"/>
              <w:spacing w:after="0"/>
            </w:pPr>
            <w:r>
              <w:t>Thêm 1 dịch vụ vào danh sách dịch vụ</w:t>
            </w:r>
          </w:p>
        </w:tc>
      </w:tr>
      <w:tr w:rsidR="004871DF" w:rsidTr="00097BA3">
        <w:tc>
          <w:tcPr>
            <w:tcW w:w="758" w:type="dxa"/>
          </w:tcPr>
          <w:p w:rsidR="004871DF" w:rsidRDefault="004871DF" w:rsidP="00097BA3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2050" w:type="dxa"/>
          </w:tcPr>
          <w:p w:rsidR="004871DF" w:rsidRDefault="004871DF" w:rsidP="00097BA3">
            <w:pPr>
              <w:pStyle w:val="BodyText"/>
              <w:spacing w:after="0"/>
            </w:pPr>
            <w:r>
              <w:t>Tính thành tiền</w:t>
            </w:r>
          </w:p>
        </w:tc>
        <w:tc>
          <w:tcPr>
            <w:tcW w:w="1482" w:type="dxa"/>
          </w:tcPr>
          <w:p w:rsidR="004871DF" w:rsidRDefault="004871DF" w:rsidP="00097BA3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:rsidR="004871DF" w:rsidRDefault="004871DF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4871DF" w:rsidRDefault="004871DF" w:rsidP="00097BA3">
            <w:pPr>
              <w:pStyle w:val="BodyText"/>
              <w:spacing w:after="0"/>
            </w:pPr>
            <w:r>
              <w:t>Tính tổng số tiền sử dụng dịch vụ</w:t>
            </w:r>
          </w:p>
        </w:tc>
      </w:tr>
    </w:tbl>
    <w:p w:rsidR="000F4D4B" w:rsidRPr="00FD06E2" w:rsidRDefault="000F23C7" w:rsidP="000F4D4B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Lớp Hóa đơn</w:t>
      </w:r>
      <w:r w:rsidR="000F4D4B" w:rsidRPr="00FD06E2">
        <w:rPr>
          <w:i/>
          <w:color w:val="0000FF"/>
        </w:rPr>
        <w:t>:</w:t>
      </w:r>
    </w:p>
    <w:p w:rsidR="000F23C7" w:rsidRPr="00FD06E2" w:rsidRDefault="000F23C7" w:rsidP="000F23C7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0F23C7" w:rsidRPr="00873E92" w:rsidTr="00097BA3">
        <w:tc>
          <w:tcPr>
            <w:tcW w:w="758" w:type="dxa"/>
          </w:tcPr>
          <w:p w:rsidR="000F23C7" w:rsidRPr="00873E92" w:rsidRDefault="000F23C7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0F23C7" w:rsidRPr="00873E92" w:rsidRDefault="000F23C7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0F23C7" w:rsidRPr="00873E92" w:rsidRDefault="000F23C7" w:rsidP="00097BA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873E92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:rsidR="000F23C7" w:rsidRPr="00873E92" w:rsidRDefault="000F23C7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0F23C7" w:rsidRPr="00873E92" w:rsidRDefault="000F23C7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Ý nghĩa/ghi chú</w:t>
            </w:r>
          </w:p>
        </w:tc>
      </w:tr>
      <w:tr w:rsidR="000F23C7" w:rsidTr="00097BA3">
        <w:tc>
          <w:tcPr>
            <w:tcW w:w="758" w:type="dxa"/>
          </w:tcPr>
          <w:p w:rsidR="000F23C7" w:rsidRPr="00873E92" w:rsidRDefault="000F23C7" w:rsidP="00097BA3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966" w:type="dxa"/>
          </w:tcPr>
          <w:p w:rsidR="000F23C7" w:rsidRPr="00873E92" w:rsidRDefault="000F23C7" w:rsidP="00097BA3">
            <w:pPr>
              <w:pStyle w:val="BodyText"/>
              <w:spacing w:after="0"/>
            </w:pPr>
            <w:r>
              <w:t>Mã phòng</w:t>
            </w:r>
          </w:p>
        </w:tc>
        <w:tc>
          <w:tcPr>
            <w:tcW w:w="1566" w:type="dxa"/>
          </w:tcPr>
          <w:p w:rsidR="000F23C7" w:rsidRPr="00363B6E" w:rsidRDefault="000F23C7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0F23C7" w:rsidRDefault="000F23C7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0F23C7" w:rsidRPr="00873E92" w:rsidRDefault="000F23C7" w:rsidP="00097BA3">
            <w:pPr>
              <w:pStyle w:val="BodyText"/>
              <w:spacing w:after="0"/>
            </w:pPr>
            <w:r>
              <w:t>Mã số phòng cho thuê</w:t>
            </w:r>
          </w:p>
        </w:tc>
      </w:tr>
      <w:tr w:rsidR="000F23C7" w:rsidTr="00097BA3">
        <w:tc>
          <w:tcPr>
            <w:tcW w:w="758" w:type="dxa"/>
          </w:tcPr>
          <w:p w:rsidR="000F23C7" w:rsidRDefault="000F23C7" w:rsidP="00097BA3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1966" w:type="dxa"/>
          </w:tcPr>
          <w:p w:rsidR="000F23C7" w:rsidRDefault="000F23C7" w:rsidP="00097BA3">
            <w:pPr>
              <w:pStyle w:val="BodyText"/>
              <w:spacing w:after="0"/>
            </w:pPr>
            <w:r>
              <w:t>Mã khách</w:t>
            </w:r>
          </w:p>
        </w:tc>
        <w:tc>
          <w:tcPr>
            <w:tcW w:w="1566" w:type="dxa"/>
          </w:tcPr>
          <w:p w:rsidR="000F23C7" w:rsidRDefault="000F23C7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0F23C7" w:rsidRDefault="000F23C7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0F23C7" w:rsidRDefault="000F23C7" w:rsidP="00097BA3">
            <w:pPr>
              <w:pStyle w:val="BodyText"/>
              <w:spacing w:after="0"/>
            </w:pPr>
            <w:r>
              <w:t>Mã số khách hàng thuê phòng</w:t>
            </w:r>
          </w:p>
        </w:tc>
      </w:tr>
      <w:tr w:rsidR="000F23C7" w:rsidTr="00097BA3">
        <w:tc>
          <w:tcPr>
            <w:tcW w:w="758" w:type="dxa"/>
          </w:tcPr>
          <w:p w:rsidR="000F23C7" w:rsidRDefault="000F23C7" w:rsidP="00097BA3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1966" w:type="dxa"/>
          </w:tcPr>
          <w:p w:rsidR="000F23C7" w:rsidRDefault="000F23C7" w:rsidP="00097BA3">
            <w:pPr>
              <w:pStyle w:val="BodyText"/>
              <w:spacing w:after="0"/>
            </w:pPr>
            <w:r>
              <w:t>Số ngày</w:t>
            </w:r>
          </w:p>
        </w:tc>
        <w:tc>
          <w:tcPr>
            <w:tcW w:w="1566" w:type="dxa"/>
          </w:tcPr>
          <w:p w:rsidR="000F23C7" w:rsidRDefault="000F23C7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0F23C7" w:rsidRDefault="000F23C7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0F23C7" w:rsidRDefault="000F23C7" w:rsidP="00097BA3">
            <w:pPr>
              <w:pStyle w:val="BodyText"/>
              <w:spacing w:after="0"/>
            </w:pPr>
            <w:r>
              <w:t>Số ngày khách ở</w:t>
            </w:r>
          </w:p>
        </w:tc>
      </w:tr>
      <w:tr w:rsidR="000F23C7" w:rsidTr="00097BA3">
        <w:tc>
          <w:tcPr>
            <w:tcW w:w="758" w:type="dxa"/>
          </w:tcPr>
          <w:p w:rsidR="000F23C7" w:rsidRDefault="000F23C7" w:rsidP="00097BA3">
            <w:pPr>
              <w:pStyle w:val="BodyText"/>
              <w:spacing w:after="0"/>
            </w:pPr>
            <w:r>
              <w:t>4</w:t>
            </w:r>
          </w:p>
        </w:tc>
        <w:tc>
          <w:tcPr>
            <w:tcW w:w="1966" w:type="dxa"/>
          </w:tcPr>
          <w:p w:rsidR="000F23C7" w:rsidRDefault="000F23C7" w:rsidP="00097BA3">
            <w:pPr>
              <w:pStyle w:val="BodyText"/>
              <w:spacing w:after="0"/>
            </w:pPr>
            <w:r>
              <w:t>Chi tiết dịch vụ</w:t>
            </w:r>
          </w:p>
        </w:tc>
        <w:tc>
          <w:tcPr>
            <w:tcW w:w="1566" w:type="dxa"/>
          </w:tcPr>
          <w:p w:rsidR="000F23C7" w:rsidRDefault="000F23C7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0F23C7" w:rsidRDefault="000F23C7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0F23C7" w:rsidRDefault="000F23C7" w:rsidP="00097BA3">
            <w:pPr>
              <w:pStyle w:val="BodyText"/>
              <w:spacing w:after="0"/>
            </w:pPr>
            <w:r>
              <w:t>Danh sách các dịch vụ khách đã sử dụng (nếu có)</w:t>
            </w:r>
          </w:p>
        </w:tc>
      </w:tr>
    </w:tbl>
    <w:p w:rsidR="000F23C7" w:rsidRPr="00873E92" w:rsidRDefault="000F23C7" w:rsidP="000F23C7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 xml:space="preserve">Danh sách </w:t>
      </w:r>
      <w:r>
        <w:rPr>
          <w:i/>
          <w:color w:val="0000FF"/>
        </w:rPr>
        <w:t>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050"/>
        <w:gridCol w:w="1482"/>
        <w:gridCol w:w="1640"/>
        <w:gridCol w:w="3646"/>
      </w:tblGrid>
      <w:tr w:rsidR="000F23C7" w:rsidRPr="00873E92" w:rsidTr="00097BA3">
        <w:tc>
          <w:tcPr>
            <w:tcW w:w="758" w:type="dxa"/>
          </w:tcPr>
          <w:p w:rsidR="000F23C7" w:rsidRPr="00873E92" w:rsidRDefault="000F23C7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STT</w:t>
            </w:r>
          </w:p>
        </w:tc>
        <w:tc>
          <w:tcPr>
            <w:tcW w:w="2050" w:type="dxa"/>
          </w:tcPr>
          <w:p w:rsidR="000F23C7" w:rsidRPr="00873E92" w:rsidRDefault="000F23C7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 xml:space="preserve">Tên </w:t>
            </w:r>
            <w:r>
              <w:rPr>
                <w:b/>
                <w:color w:val="000000"/>
              </w:rPr>
              <w:t>phương thức</w:t>
            </w:r>
          </w:p>
        </w:tc>
        <w:tc>
          <w:tcPr>
            <w:tcW w:w="1482" w:type="dxa"/>
          </w:tcPr>
          <w:p w:rsidR="000F23C7" w:rsidRPr="00873E92" w:rsidRDefault="000F23C7" w:rsidP="00097BA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873E92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:rsidR="000F23C7" w:rsidRPr="00873E92" w:rsidRDefault="000F23C7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0F23C7" w:rsidRPr="00873E92" w:rsidRDefault="000F23C7" w:rsidP="00097BA3">
            <w:pPr>
              <w:spacing w:line="360" w:lineRule="auto"/>
              <w:rPr>
                <w:b/>
              </w:rPr>
            </w:pPr>
            <w:r w:rsidRPr="00873E92">
              <w:rPr>
                <w:b/>
                <w:color w:val="000000"/>
              </w:rPr>
              <w:t>Ý nghĩa/ghi chú</w:t>
            </w:r>
          </w:p>
        </w:tc>
      </w:tr>
      <w:tr w:rsidR="000F23C7" w:rsidTr="00097BA3">
        <w:tc>
          <w:tcPr>
            <w:tcW w:w="758" w:type="dxa"/>
          </w:tcPr>
          <w:p w:rsidR="000F23C7" w:rsidRPr="00873E92" w:rsidRDefault="000F23C7" w:rsidP="00097BA3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2050" w:type="dxa"/>
          </w:tcPr>
          <w:p w:rsidR="000F23C7" w:rsidRPr="00873E92" w:rsidRDefault="0024736A" w:rsidP="00097BA3">
            <w:pPr>
              <w:pStyle w:val="BodyText"/>
              <w:spacing w:after="0"/>
            </w:pPr>
            <w:r>
              <w:t>Lập hóa đơn</w:t>
            </w:r>
          </w:p>
        </w:tc>
        <w:tc>
          <w:tcPr>
            <w:tcW w:w="1482" w:type="dxa"/>
          </w:tcPr>
          <w:p w:rsidR="000F23C7" w:rsidRPr="00363B6E" w:rsidRDefault="000F23C7" w:rsidP="00097BA3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:rsidR="000F23C7" w:rsidRDefault="000F23C7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0F23C7" w:rsidRPr="00873E92" w:rsidRDefault="0024736A" w:rsidP="00097BA3">
            <w:pPr>
              <w:pStyle w:val="BodyText"/>
              <w:spacing w:after="0"/>
            </w:pPr>
            <w:r>
              <w:t>Lập hóa đơn thanh toán chi phí thuê phòng và chi phí dịch vụ</w:t>
            </w:r>
          </w:p>
        </w:tc>
      </w:tr>
    </w:tbl>
    <w:p w:rsidR="000F4D4B" w:rsidRPr="000E2281" w:rsidRDefault="000E2281" w:rsidP="000E2281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Lớp Báo cáo tháng</w:t>
      </w:r>
      <w:r w:rsidR="000F4D4B" w:rsidRPr="00FD06E2">
        <w:rPr>
          <w:i/>
          <w:color w:val="0000FF"/>
        </w:rPr>
        <w:t>:</w:t>
      </w:r>
    </w:p>
    <w:p w:rsidR="000F4D4B" w:rsidRPr="00FD06E2" w:rsidRDefault="000E2281" w:rsidP="000F4D4B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0F4D4B" w:rsidTr="00873E92">
        <w:tc>
          <w:tcPr>
            <w:tcW w:w="758" w:type="dxa"/>
          </w:tcPr>
          <w:p w:rsidR="000F4D4B" w:rsidRPr="00F44EE4" w:rsidRDefault="000F4D4B" w:rsidP="00873E9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0F4D4B" w:rsidRPr="00F44EE4" w:rsidRDefault="000F4D4B" w:rsidP="00873E9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0F4D4B" w:rsidRPr="00363B6E" w:rsidRDefault="000F4D4B" w:rsidP="00873E9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Loại</w:t>
            </w:r>
          </w:p>
        </w:tc>
        <w:tc>
          <w:tcPr>
            <w:tcW w:w="1640" w:type="dxa"/>
          </w:tcPr>
          <w:p w:rsidR="000F4D4B" w:rsidRPr="00F44EE4" w:rsidRDefault="000F4D4B" w:rsidP="00873E9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0F4D4B" w:rsidRPr="00F44EE4" w:rsidRDefault="000F4D4B" w:rsidP="00873E9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0F4D4B" w:rsidTr="00873E92">
        <w:tc>
          <w:tcPr>
            <w:tcW w:w="758" w:type="dxa"/>
          </w:tcPr>
          <w:p w:rsidR="000F4D4B" w:rsidRPr="000E2281" w:rsidRDefault="000E2281" w:rsidP="00873E92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966" w:type="dxa"/>
          </w:tcPr>
          <w:p w:rsidR="000F4D4B" w:rsidRPr="000E2281" w:rsidRDefault="000E2281" w:rsidP="00873E92">
            <w:pPr>
              <w:pStyle w:val="BodyText"/>
              <w:spacing w:after="0"/>
            </w:pPr>
            <w:r>
              <w:t>Tháng</w:t>
            </w:r>
          </w:p>
        </w:tc>
        <w:tc>
          <w:tcPr>
            <w:tcW w:w="1566" w:type="dxa"/>
          </w:tcPr>
          <w:p w:rsidR="000F4D4B" w:rsidRPr="00363B6E" w:rsidRDefault="000E2281" w:rsidP="00873E92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640" w:type="dxa"/>
          </w:tcPr>
          <w:p w:rsidR="000F4D4B" w:rsidRDefault="000F4D4B" w:rsidP="00873E9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0F4D4B" w:rsidRPr="000E2281" w:rsidRDefault="000E2281" w:rsidP="00873E92">
            <w:pPr>
              <w:pStyle w:val="BodyText"/>
              <w:spacing w:after="0"/>
            </w:pPr>
            <w:r>
              <w:t>Tháng mà báo cáo được lập</w:t>
            </w:r>
          </w:p>
        </w:tc>
      </w:tr>
    </w:tbl>
    <w:p w:rsidR="000F4D4B" w:rsidRPr="000E2281" w:rsidRDefault="000F4D4B" w:rsidP="000F4D4B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 xml:space="preserve">Danh sách </w:t>
      </w:r>
      <w:r w:rsidR="000E2281">
        <w:rPr>
          <w:i/>
          <w:color w:val="0000FF"/>
        </w:rPr>
        <w:t>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0E2281" w:rsidTr="00097BA3">
        <w:tc>
          <w:tcPr>
            <w:tcW w:w="758" w:type="dxa"/>
          </w:tcPr>
          <w:p w:rsidR="000E2281" w:rsidRPr="00F44EE4" w:rsidRDefault="000E2281" w:rsidP="00097BA3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0E2281" w:rsidRPr="00F44EE4" w:rsidRDefault="000E2281" w:rsidP="00097BA3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0E2281" w:rsidRPr="00363B6E" w:rsidRDefault="000E2281" w:rsidP="00097BA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Loại</w:t>
            </w:r>
          </w:p>
        </w:tc>
        <w:tc>
          <w:tcPr>
            <w:tcW w:w="1640" w:type="dxa"/>
          </w:tcPr>
          <w:p w:rsidR="000E2281" w:rsidRPr="00F44EE4" w:rsidRDefault="000E2281" w:rsidP="00097BA3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0E2281" w:rsidRPr="00F44EE4" w:rsidRDefault="000E2281" w:rsidP="00097BA3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0E2281" w:rsidTr="00097BA3">
        <w:tc>
          <w:tcPr>
            <w:tcW w:w="758" w:type="dxa"/>
          </w:tcPr>
          <w:p w:rsidR="000E2281" w:rsidRPr="000E2281" w:rsidRDefault="000E2281" w:rsidP="00097BA3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966" w:type="dxa"/>
          </w:tcPr>
          <w:p w:rsidR="000E2281" w:rsidRPr="000E2281" w:rsidRDefault="000E2281" w:rsidP="00097BA3">
            <w:pPr>
              <w:pStyle w:val="BodyText"/>
              <w:spacing w:after="0"/>
            </w:pPr>
            <w:r>
              <w:t>Lập báo cáo</w:t>
            </w:r>
          </w:p>
        </w:tc>
        <w:tc>
          <w:tcPr>
            <w:tcW w:w="1566" w:type="dxa"/>
          </w:tcPr>
          <w:p w:rsidR="000E2281" w:rsidRPr="00363B6E" w:rsidRDefault="000E2281" w:rsidP="00097BA3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640" w:type="dxa"/>
          </w:tcPr>
          <w:p w:rsidR="000E2281" w:rsidRDefault="000E2281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0E2281" w:rsidRPr="000E2281" w:rsidRDefault="000E2281" w:rsidP="00097BA3">
            <w:pPr>
              <w:pStyle w:val="BodyText"/>
              <w:spacing w:after="0"/>
            </w:pPr>
            <w:r>
              <w:t>Xuất ra báo cáo</w:t>
            </w:r>
          </w:p>
        </w:tc>
      </w:tr>
    </w:tbl>
    <w:p w:rsidR="000F4D4B" w:rsidRPr="00FD06E2" w:rsidRDefault="00B33689" w:rsidP="000F4D4B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Lớp Báo cáo doanh thu</w:t>
      </w:r>
      <w:r w:rsidR="000F4D4B" w:rsidRPr="00FD06E2">
        <w:rPr>
          <w:i/>
          <w:color w:val="0000FF"/>
        </w:rPr>
        <w:t>:</w:t>
      </w:r>
    </w:p>
    <w:p w:rsidR="000F4D4B" w:rsidRPr="00363B6E" w:rsidRDefault="000F4D4B" w:rsidP="000F4D4B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363B6E">
        <w:rPr>
          <w:i/>
          <w:color w:val="0000FF"/>
        </w:rPr>
        <w:t xml:space="preserve">Lớp </w:t>
      </w:r>
      <w:r w:rsidR="00B33689">
        <w:rPr>
          <w:i/>
          <w:color w:val="0000FF"/>
        </w:rPr>
        <w:t>kế thừa từ lớp Báo cáo tháng</w:t>
      </w:r>
    </w:p>
    <w:p w:rsidR="000F4D4B" w:rsidRPr="00FD06E2" w:rsidRDefault="00B33689" w:rsidP="000F4D4B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0F4D4B" w:rsidTr="00873E92">
        <w:tc>
          <w:tcPr>
            <w:tcW w:w="758" w:type="dxa"/>
          </w:tcPr>
          <w:p w:rsidR="000F4D4B" w:rsidRPr="00F44EE4" w:rsidRDefault="000F4D4B" w:rsidP="00873E9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0F4D4B" w:rsidRPr="00F44EE4" w:rsidRDefault="000F4D4B" w:rsidP="00873E9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0F4D4B" w:rsidRPr="00363B6E" w:rsidRDefault="000F4D4B" w:rsidP="00873E9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Loại</w:t>
            </w:r>
          </w:p>
        </w:tc>
        <w:tc>
          <w:tcPr>
            <w:tcW w:w="1640" w:type="dxa"/>
          </w:tcPr>
          <w:p w:rsidR="000F4D4B" w:rsidRPr="00F44EE4" w:rsidRDefault="000F4D4B" w:rsidP="00873E9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0F4D4B" w:rsidRPr="00F44EE4" w:rsidRDefault="000F4D4B" w:rsidP="00873E9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0F4D4B" w:rsidTr="00873E92">
        <w:tc>
          <w:tcPr>
            <w:tcW w:w="758" w:type="dxa"/>
          </w:tcPr>
          <w:p w:rsidR="000F4D4B" w:rsidRPr="00B33689" w:rsidRDefault="00B33689" w:rsidP="00873E92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966" w:type="dxa"/>
          </w:tcPr>
          <w:p w:rsidR="000F4D4B" w:rsidRPr="00B33689" w:rsidRDefault="00B33689" w:rsidP="00873E92">
            <w:pPr>
              <w:pStyle w:val="BodyText"/>
              <w:spacing w:after="0"/>
            </w:pPr>
            <w:r>
              <w:t>Tháng</w:t>
            </w:r>
          </w:p>
        </w:tc>
        <w:tc>
          <w:tcPr>
            <w:tcW w:w="1566" w:type="dxa"/>
          </w:tcPr>
          <w:p w:rsidR="000F4D4B" w:rsidRPr="00363B6E" w:rsidRDefault="00B33689" w:rsidP="00873E92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640" w:type="dxa"/>
          </w:tcPr>
          <w:p w:rsidR="000F4D4B" w:rsidRDefault="000F4D4B" w:rsidP="00873E9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0F4D4B" w:rsidRPr="00B33689" w:rsidRDefault="00B33689" w:rsidP="00873E92">
            <w:pPr>
              <w:pStyle w:val="BodyText"/>
              <w:spacing w:after="0"/>
            </w:pPr>
            <w:r>
              <w:t>Kế thừa từ lớp cha</w:t>
            </w:r>
          </w:p>
        </w:tc>
      </w:tr>
      <w:tr w:rsidR="00B33689" w:rsidTr="00873E92">
        <w:tc>
          <w:tcPr>
            <w:tcW w:w="758" w:type="dxa"/>
          </w:tcPr>
          <w:p w:rsidR="00B33689" w:rsidRDefault="00B33689" w:rsidP="00873E92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1966" w:type="dxa"/>
          </w:tcPr>
          <w:p w:rsidR="00B33689" w:rsidRDefault="00B33689" w:rsidP="00873E92">
            <w:pPr>
              <w:pStyle w:val="BodyText"/>
              <w:spacing w:after="0"/>
            </w:pPr>
            <w:r>
              <w:t>Loại phòng</w:t>
            </w:r>
          </w:p>
        </w:tc>
        <w:tc>
          <w:tcPr>
            <w:tcW w:w="1566" w:type="dxa"/>
          </w:tcPr>
          <w:p w:rsidR="00B33689" w:rsidRDefault="00B33689" w:rsidP="00873E92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B33689" w:rsidRDefault="00B33689" w:rsidP="00873E9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B33689" w:rsidRDefault="00B33689" w:rsidP="00873E92">
            <w:pPr>
              <w:pStyle w:val="BodyText"/>
              <w:spacing w:after="0"/>
            </w:pPr>
            <w:r>
              <w:t>Danh sách các loại phòng</w:t>
            </w:r>
          </w:p>
        </w:tc>
      </w:tr>
      <w:tr w:rsidR="00B33689" w:rsidTr="00873E92">
        <w:tc>
          <w:tcPr>
            <w:tcW w:w="758" w:type="dxa"/>
          </w:tcPr>
          <w:p w:rsidR="00B33689" w:rsidRDefault="00B33689" w:rsidP="00873E92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1966" w:type="dxa"/>
          </w:tcPr>
          <w:p w:rsidR="00B33689" w:rsidRDefault="00B33689" w:rsidP="00873E92">
            <w:pPr>
              <w:pStyle w:val="BodyText"/>
              <w:spacing w:after="0"/>
            </w:pPr>
            <w:r>
              <w:t>Doanh thu</w:t>
            </w:r>
          </w:p>
        </w:tc>
        <w:tc>
          <w:tcPr>
            <w:tcW w:w="1566" w:type="dxa"/>
          </w:tcPr>
          <w:p w:rsidR="00B33689" w:rsidRDefault="00B33689" w:rsidP="00873E92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B33689" w:rsidRDefault="00B33689" w:rsidP="00873E9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B33689" w:rsidRDefault="00B33689" w:rsidP="00873E92">
            <w:pPr>
              <w:pStyle w:val="BodyText"/>
              <w:spacing w:after="0"/>
            </w:pPr>
            <w:r>
              <w:t>Doanh thu tương ứng loại phòng</w:t>
            </w:r>
          </w:p>
        </w:tc>
      </w:tr>
      <w:tr w:rsidR="00B33689" w:rsidTr="00873E92">
        <w:tc>
          <w:tcPr>
            <w:tcW w:w="758" w:type="dxa"/>
          </w:tcPr>
          <w:p w:rsidR="00B33689" w:rsidRDefault="00B33689" w:rsidP="00873E92">
            <w:pPr>
              <w:pStyle w:val="BodyText"/>
              <w:spacing w:after="0"/>
            </w:pPr>
            <w:r>
              <w:lastRenderedPageBreak/>
              <w:t>4</w:t>
            </w:r>
          </w:p>
        </w:tc>
        <w:tc>
          <w:tcPr>
            <w:tcW w:w="1966" w:type="dxa"/>
          </w:tcPr>
          <w:p w:rsidR="00B33689" w:rsidRDefault="00B33689" w:rsidP="00873E92">
            <w:pPr>
              <w:pStyle w:val="BodyText"/>
              <w:spacing w:after="0"/>
            </w:pPr>
            <w:r>
              <w:t>Tỉ lệ</w:t>
            </w:r>
          </w:p>
        </w:tc>
        <w:tc>
          <w:tcPr>
            <w:tcW w:w="1566" w:type="dxa"/>
          </w:tcPr>
          <w:p w:rsidR="00B33689" w:rsidRDefault="00B33689" w:rsidP="00873E92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B33689" w:rsidRDefault="00B33689" w:rsidP="00873E9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B33689" w:rsidRDefault="00B33689" w:rsidP="00873E92">
            <w:pPr>
              <w:pStyle w:val="BodyText"/>
              <w:spacing w:after="0"/>
            </w:pPr>
            <w:r>
              <w:t>Tỉ lệ phần trăm doanh thu</w:t>
            </w:r>
          </w:p>
        </w:tc>
      </w:tr>
    </w:tbl>
    <w:p w:rsidR="000F4D4B" w:rsidRPr="00666248" w:rsidRDefault="000F4D4B" w:rsidP="000F4D4B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 xml:space="preserve">Danh sách </w:t>
      </w:r>
      <w:r w:rsidR="00666248">
        <w:rPr>
          <w:i/>
          <w:color w:val="0000FF"/>
        </w:rPr>
        <w:t>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66248" w:rsidTr="00097BA3">
        <w:tc>
          <w:tcPr>
            <w:tcW w:w="758" w:type="dxa"/>
          </w:tcPr>
          <w:p w:rsidR="00666248" w:rsidRPr="00F44EE4" w:rsidRDefault="00666248" w:rsidP="00097BA3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666248" w:rsidRPr="00F44EE4" w:rsidRDefault="00666248" w:rsidP="00097BA3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666248" w:rsidRPr="00363B6E" w:rsidRDefault="00666248" w:rsidP="00097BA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Loại</w:t>
            </w:r>
          </w:p>
        </w:tc>
        <w:tc>
          <w:tcPr>
            <w:tcW w:w="1640" w:type="dxa"/>
          </w:tcPr>
          <w:p w:rsidR="00666248" w:rsidRPr="00F44EE4" w:rsidRDefault="00666248" w:rsidP="00097BA3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666248" w:rsidRPr="00F44EE4" w:rsidRDefault="00666248" w:rsidP="00097BA3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66248" w:rsidTr="00097BA3">
        <w:tc>
          <w:tcPr>
            <w:tcW w:w="758" w:type="dxa"/>
          </w:tcPr>
          <w:p w:rsidR="00666248" w:rsidRPr="000E2281" w:rsidRDefault="00666248" w:rsidP="00097BA3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966" w:type="dxa"/>
          </w:tcPr>
          <w:p w:rsidR="00666248" w:rsidRPr="000E2281" w:rsidRDefault="00666248" w:rsidP="00097BA3">
            <w:pPr>
              <w:pStyle w:val="BodyText"/>
              <w:spacing w:after="0"/>
            </w:pPr>
            <w:r>
              <w:t>Lập báo cáo</w:t>
            </w:r>
          </w:p>
        </w:tc>
        <w:tc>
          <w:tcPr>
            <w:tcW w:w="1566" w:type="dxa"/>
          </w:tcPr>
          <w:p w:rsidR="00666248" w:rsidRPr="00363B6E" w:rsidRDefault="00666248" w:rsidP="00097BA3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640" w:type="dxa"/>
          </w:tcPr>
          <w:p w:rsidR="00666248" w:rsidRDefault="00666248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666248" w:rsidRPr="000E2281" w:rsidRDefault="00666248" w:rsidP="00097BA3">
            <w:pPr>
              <w:pStyle w:val="BodyText"/>
              <w:spacing w:after="0"/>
            </w:pPr>
            <w:r>
              <w:t>Cần được cài đặt lại</w:t>
            </w:r>
          </w:p>
        </w:tc>
      </w:tr>
    </w:tbl>
    <w:p w:rsidR="000F4D4B" w:rsidRPr="00FD06E2" w:rsidRDefault="005E628A" w:rsidP="000F4D4B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Lớp Báo cáo mật độ sử dụng phòng</w:t>
      </w:r>
      <w:r w:rsidR="000F4D4B" w:rsidRPr="00FD06E2">
        <w:rPr>
          <w:i/>
          <w:color w:val="0000FF"/>
        </w:rPr>
        <w:t>:</w:t>
      </w:r>
    </w:p>
    <w:p w:rsidR="005E628A" w:rsidRPr="00363B6E" w:rsidRDefault="005E628A" w:rsidP="005E628A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bookmarkStart w:id="6" w:name="_Toc167699050"/>
      <w:r w:rsidRPr="00363B6E">
        <w:rPr>
          <w:i/>
          <w:color w:val="0000FF"/>
        </w:rPr>
        <w:t xml:space="preserve">Lớp </w:t>
      </w:r>
      <w:r>
        <w:rPr>
          <w:i/>
          <w:color w:val="0000FF"/>
        </w:rPr>
        <w:t>kế thừa từ lớp Báo cáo tháng</w:t>
      </w:r>
    </w:p>
    <w:p w:rsidR="005E628A" w:rsidRPr="00FD06E2" w:rsidRDefault="005E628A" w:rsidP="005E628A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5E628A" w:rsidTr="00097BA3">
        <w:tc>
          <w:tcPr>
            <w:tcW w:w="758" w:type="dxa"/>
          </w:tcPr>
          <w:p w:rsidR="005E628A" w:rsidRPr="00F44EE4" w:rsidRDefault="005E628A" w:rsidP="00097BA3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5E628A" w:rsidRPr="00F44EE4" w:rsidRDefault="005E628A" w:rsidP="00097BA3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5E628A" w:rsidRPr="00363B6E" w:rsidRDefault="005E628A" w:rsidP="00097BA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Loại</w:t>
            </w:r>
          </w:p>
        </w:tc>
        <w:tc>
          <w:tcPr>
            <w:tcW w:w="1640" w:type="dxa"/>
          </w:tcPr>
          <w:p w:rsidR="005E628A" w:rsidRPr="00F44EE4" w:rsidRDefault="005E628A" w:rsidP="00097BA3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5E628A" w:rsidRPr="00F44EE4" w:rsidRDefault="005E628A" w:rsidP="00097BA3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E628A" w:rsidTr="00097BA3">
        <w:tc>
          <w:tcPr>
            <w:tcW w:w="758" w:type="dxa"/>
          </w:tcPr>
          <w:p w:rsidR="005E628A" w:rsidRPr="00B33689" w:rsidRDefault="005E628A" w:rsidP="00097BA3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966" w:type="dxa"/>
          </w:tcPr>
          <w:p w:rsidR="005E628A" w:rsidRPr="00B33689" w:rsidRDefault="005E628A" w:rsidP="00097BA3">
            <w:pPr>
              <w:pStyle w:val="BodyText"/>
              <w:spacing w:after="0"/>
            </w:pPr>
            <w:r>
              <w:t>Tháng</w:t>
            </w:r>
          </w:p>
        </w:tc>
        <w:tc>
          <w:tcPr>
            <w:tcW w:w="1566" w:type="dxa"/>
          </w:tcPr>
          <w:p w:rsidR="005E628A" w:rsidRPr="00363B6E" w:rsidRDefault="005E628A" w:rsidP="00097BA3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640" w:type="dxa"/>
          </w:tcPr>
          <w:p w:rsidR="005E628A" w:rsidRDefault="005E628A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5E628A" w:rsidRPr="00B33689" w:rsidRDefault="005E628A" w:rsidP="00097BA3">
            <w:pPr>
              <w:pStyle w:val="BodyText"/>
              <w:spacing w:after="0"/>
            </w:pPr>
            <w:r>
              <w:t>Kế thừa từ lớp cha</w:t>
            </w:r>
          </w:p>
        </w:tc>
      </w:tr>
      <w:tr w:rsidR="005E628A" w:rsidTr="00097BA3">
        <w:tc>
          <w:tcPr>
            <w:tcW w:w="758" w:type="dxa"/>
          </w:tcPr>
          <w:p w:rsidR="005E628A" w:rsidRDefault="005E628A" w:rsidP="00097BA3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1966" w:type="dxa"/>
          </w:tcPr>
          <w:p w:rsidR="005E628A" w:rsidRDefault="005E628A" w:rsidP="00097BA3">
            <w:pPr>
              <w:pStyle w:val="BodyText"/>
              <w:spacing w:after="0"/>
            </w:pPr>
            <w:r>
              <w:t>Loại phòng</w:t>
            </w:r>
          </w:p>
        </w:tc>
        <w:tc>
          <w:tcPr>
            <w:tcW w:w="1566" w:type="dxa"/>
          </w:tcPr>
          <w:p w:rsidR="005E628A" w:rsidRDefault="005E628A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5E628A" w:rsidRDefault="005E628A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5E628A" w:rsidRDefault="005E628A" w:rsidP="00097BA3">
            <w:pPr>
              <w:pStyle w:val="BodyText"/>
              <w:spacing w:after="0"/>
            </w:pPr>
            <w:r>
              <w:t>Danh sách các loại phòng</w:t>
            </w:r>
          </w:p>
        </w:tc>
      </w:tr>
      <w:tr w:rsidR="005E628A" w:rsidTr="00097BA3">
        <w:tc>
          <w:tcPr>
            <w:tcW w:w="758" w:type="dxa"/>
          </w:tcPr>
          <w:p w:rsidR="005E628A" w:rsidRDefault="005E628A" w:rsidP="00097BA3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1966" w:type="dxa"/>
          </w:tcPr>
          <w:p w:rsidR="005E628A" w:rsidRDefault="005E628A" w:rsidP="00097BA3">
            <w:pPr>
              <w:pStyle w:val="BodyText"/>
              <w:spacing w:after="0"/>
            </w:pPr>
            <w:r>
              <w:t>Số ngày thuê</w:t>
            </w:r>
          </w:p>
        </w:tc>
        <w:tc>
          <w:tcPr>
            <w:tcW w:w="1566" w:type="dxa"/>
          </w:tcPr>
          <w:p w:rsidR="005E628A" w:rsidRDefault="005E628A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5E628A" w:rsidRDefault="005E628A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5E628A" w:rsidRDefault="005E628A" w:rsidP="00097BA3">
            <w:pPr>
              <w:pStyle w:val="BodyText"/>
              <w:spacing w:after="0"/>
            </w:pPr>
            <w:r>
              <w:t>Tổng số ngày được cho thuê của loại phòng tương ứng</w:t>
            </w:r>
          </w:p>
        </w:tc>
      </w:tr>
      <w:tr w:rsidR="005E628A" w:rsidTr="00097BA3">
        <w:tc>
          <w:tcPr>
            <w:tcW w:w="758" w:type="dxa"/>
          </w:tcPr>
          <w:p w:rsidR="005E628A" w:rsidRDefault="005E628A" w:rsidP="00097BA3">
            <w:pPr>
              <w:pStyle w:val="BodyText"/>
              <w:spacing w:after="0"/>
            </w:pPr>
            <w:r>
              <w:t>4</w:t>
            </w:r>
          </w:p>
        </w:tc>
        <w:tc>
          <w:tcPr>
            <w:tcW w:w="1966" w:type="dxa"/>
          </w:tcPr>
          <w:p w:rsidR="005E628A" w:rsidRDefault="005E628A" w:rsidP="00097BA3">
            <w:pPr>
              <w:pStyle w:val="BodyText"/>
              <w:spacing w:after="0"/>
            </w:pPr>
            <w:r>
              <w:t>Tỉ lệ</w:t>
            </w:r>
          </w:p>
        </w:tc>
        <w:tc>
          <w:tcPr>
            <w:tcW w:w="1566" w:type="dxa"/>
          </w:tcPr>
          <w:p w:rsidR="005E628A" w:rsidRDefault="005E628A" w:rsidP="00097BA3">
            <w:pPr>
              <w:pStyle w:val="BodyText"/>
              <w:spacing w:after="0"/>
            </w:pPr>
            <w:r>
              <w:t>Private</w:t>
            </w:r>
          </w:p>
        </w:tc>
        <w:tc>
          <w:tcPr>
            <w:tcW w:w="1640" w:type="dxa"/>
          </w:tcPr>
          <w:p w:rsidR="005E628A" w:rsidRDefault="005E628A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5E628A" w:rsidRDefault="005E628A" w:rsidP="00097BA3">
            <w:pPr>
              <w:pStyle w:val="BodyText"/>
              <w:spacing w:after="0"/>
            </w:pPr>
            <w:r>
              <w:t>Tỉ lệ phần trăm số ngày thuê</w:t>
            </w:r>
          </w:p>
        </w:tc>
      </w:tr>
    </w:tbl>
    <w:p w:rsidR="005E628A" w:rsidRPr="00666248" w:rsidRDefault="005E628A" w:rsidP="005E628A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 xml:space="preserve">Danh sách </w:t>
      </w:r>
      <w:r>
        <w:rPr>
          <w:i/>
          <w:color w:val="0000FF"/>
        </w:rPr>
        <w:t>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5E628A" w:rsidTr="00097BA3">
        <w:tc>
          <w:tcPr>
            <w:tcW w:w="758" w:type="dxa"/>
          </w:tcPr>
          <w:p w:rsidR="005E628A" w:rsidRPr="00F44EE4" w:rsidRDefault="005E628A" w:rsidP="00097BA3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5E628A" w:rsidRPr="00F44EE4" w:rsidRDefault="005E628A" w:rsidP="00097BA3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5E628A" w:rsidRPr="00363B6E" w:rsidRDefault="005E628A" w:rsidP="00097BA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Loại</w:t>
            </w:r>
          </w:p>
        </w:tc>
        <w:tc>
          <w:tcPr>
            <w:tcW w:w="1640" w:type="dxa"/>
          </w:tcPr>
          <w:p w:rsidR="005E628A" w:rsidRPr="00F44EE4" w:rsidRDefault="005E628A" w:rsidP="00097BA3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5E628A" w:rsidRPr="00F44EE4" w:rsidRDefault="005E628A" w:rsidP="00097BA3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E628A" w:rsidTr="00097BA3">
        <w:tc>
          <w:tcPr>
            <w:tcW w:w="758" w:type="dxa"/>
          </w:tcPr>
          <w:p w:rsidR="005E628A" w:rsidRPr="000E2281" w:rsidRDefault="005E628A" w:rsidP="00097BA3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966" w:type="dxa"/>
          </w:tcPr>
          <w:p w:rsidR="005E628A" w:rsidRPr="000E2281" w:rsidRDefault="005E628A" w:rsidP="00097BA3">
            <w:pPr>
              <w:pStyle w:val="BodyText"/>
              <w:spacing w:after="0"/>
            </w:pPr>
            <w:r>
              <w:t>Lập báo cáo</w:t>
            </w:r>
          </w:p>
        </w:tc>
        <w:tc>
          <w:tcPr>
            <w:tcW w:w="1566" w:type="dxa"/>
          </w:tcPr>
          <w:p w:rsidR="005E628A" w:rsidRPr="00363B6E" w:rsidRDefault="005E628A" w:rsidP="00097BA3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640" w:type="dxa"/>
          </w:tcPr>
          <w:p w:rsidR="005E628A" w:rsidRDefault="005E628A" w:rsidP="00097BA3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5E628A" w:rsidRPr="000E2281" w:rsidRDefault="005E628A" w:rsidP="00097BA3">
            <w:pPr>
              <w:pStyle w:val="BodyText"/>
              <w:spacing w:after="0"/>
            </w:pPr>
            <w:r>
              <w:t>Cần được cài đặt lại</w:t>
            </w:r>
          </w:p>
        </w:tc>
      </w:tr>
    </w:tbl>
    <w:p w:rsidR="00FD06E2" w:rsidRDefault="00FD06E2" w:rsidP="00363B6E">
      <w:pPr>
        <w:pStyle w:val="Heading1"/>
      </w:pPr>
      <w:bookmarkStart w:id="7" w:name="_Toc510947939"/>
      <w:r>
        <w:lastRenderedPageBreak/>
        <w:t>Sơ đồ trạng thái</w:t>
      </w:r>
      <w:bookmarkEnd w:id="6"/>
      <w:r w:rsidR="0006222B">
        <w:t>:</w:t>
      </w:r>
      <w:bookmarkEnd w:id="7"/>
    </w:p>
    <w:p w:rsidR="0006222B" w:rsidRDefault="004748B5" w:rsidP="004748B5">
      <w:pPr>
        <w:pStyle w:val="Heading2"/>
      </w:pPr>
      <w:bookmarkStart w:id="8" w:name="_Toc510947940"/>
      <w:r>
        <w:t>Sơ đồ trạng thái</w:t>
      </w:r>
      <w:r w:rsidR="0006222B">
        <w:t xml:space="preserve"> của Khách hàng.</w:t>
      </w:r>
      <w:bookmarkEnd w:id="8"/>
    </w:p>
    <w:p w:rsidR="004F2F4C" w:rsidRPr="004F2F4C" w:rsidRDefault="004F2F4C" w:rsidP="004F2F4C">
      <w:r>
        <w:rPr>
          <w:noProof/>
        </w:rPr>
        <w:drawing>
          <wp:inline distT="0" distB="0" distL="0" distR="0" wp14:anchorId="618B5F82" wp14:editId="1A658A97">
            <wp:extent cx="5732145" cy="3776345"/>
            <wp:effectExtent l="0" t="0" r="190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A3" w:rsidRDefault="00097BA3" w:rsidP="00445368">
      <w:pPr>
        <w:pStyle w:val="Heading3"/>
      </w:pPr>
      <w:r>
        <w:t>Bảng mô tả các trạng thái: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1805"/>
        <w:gridCol w:w="1806"/>
        <w:gridCol w:w="1806"/>
        <w:gridCol w:w="1804"/>
      </w:tblGrid>
      <w:tr w:rsidR="00097BA3" w:rsidRPr="00097BA3" w:rsidTr="00097BA3">
        <w:tc>
          <w:tcPr>
            <w:tcW w:w="1848" w:type="dxa"/>
          </w:tcPr>
          <w:p w:rsidR="00097BA3" w:rsidRPr="00097BA3" w:rsidRDefault="00097BA3" w:rsidP="00FD06E2">
            <w:pPr>
              <w:pStyle w:val="BodyText"/>
            </w:pPr>
            <w:r w:rsidRPr="00097BA3">
              <w:t>STT</w:t>
            </w:r>
          </w:p>
        </w:tc>
        <w:tc>
          <w:tcPr>
            <w:tcW w:w="1848" w:type="dxa"/>
          </w:tcPr>
          <w:p w:rsidR="00097BA3" w:rsidRPr="00097BA3" w:rsidRDefault="00097BA3" w:rsidP="00FD06E2">
            <w:pPr>
              <w:pStyle w:val="BodyText"/>
            </w:pPr>
            <w:r w:rsidRPr="00097BA3">
              <w:t>Trạng thái</w:t>
            </w:r>
          </w:p>
        </w:tc>
        <w:tc>
          <w:tcPr>
            <w:tcW w:w="1849" w:type="dxa"/>
          </w:tcPr>
          <w:p w:rsidR="00097BA3" w:rsidRPr="00097BA3" w:rsidRDefault="00097BA3" w:rsidP="00FD06E2">
            <w:pPr>
              <w:pStyle w:val="BodyText"/>
            </w:pPr>
            <w:r w:rsidRPr="00097BA3">
              <w:t>Ý nghĩa</w:t>
            </w:r>
          </w:p>
        </w:tc>
        <w:tc>
          <w:tcPr>
            <w:tcW w:w="1849" w:type="dxa"/>
          </w:tcPr>
          <w:p w:rsidR="00097BA3" w:rsidRPr="00097BA3" w:rsidRDefault="00097BA3" w:rsidP="00FD06E2">
            <w:pPr>
              <w:pStyle w:val="BodyText"/>
            </w:pPr>
            <w:r w:rsidRPr="00097BA3">
              <w:t>Xử lý liên quan</w:t>
            </w:r>
          </w:p>
        </w:tc>
        <w:tc>
          <w:tcPr>
            <w:tcW w:w="1849" w:type="dxa"/>
          </w:tcPr>
          <w:p w:rsidR="00097BA3" w:rsidRPr="00097BA3" w:rsidRDefault="00097BA3" w:rsidP="00FD06E2">
            <w:pPr>
              <w:pStyle w:val="BodyText"/>
            </w:pPr>
            <w:r w:rsidRPr="00097BA3">
              <w:t>Ghi chú</w:t>
            </w:r>
          </w:p>
        </w:tc>
      </w:tr>
      <w:tr w:rsidR="00097BA3" w:rsidRPr="00097BA3" w:rsidTr="00097BA3">
        <w:tc>
          <w:tcPr>
            <w:tcW w:w="1848" w:type="dxa"/>
          </w:tcPr>
          <w:p w:rsidR="00097BA3" w:rsidRPr="00097BA3" w:rsidRDefault="00097BA3" w:rsidP="00FD06E2">
            <w:pPr>
              <w:pStyle w:val="BodyText"/>
            </w:pPr>
            <w:r>
              <w:t>1</w:t>
            </w:r>
          </w:p>
        </w:tc>
        <w:tc>
          <w:tcPr>
            <w:tcW w:w="1848" w:type="dxa"/>
          </w:tcPr>
          <w:p w:rsidR="00097BA3" w:rsidRDefault="00097BA3" w:rsidP="00FD06E2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Ở quầy tiếp tân</w:t>
            </w:r>
            <w:r w:rsidR="00B11232">
              <w:rPr>
                <w:i/>
                <w:color w:val="0000FF"/>
              </w:rPr>
              <w:t>.</w:t>
            </w:r>
          </w:p>
        </w:tc>
        <w:tc>
          <w:tcPr>
            <w:tcW w:w="1849" w:type="dxa"/>
          </w:tcPr>
          <w:p w:rsidR="00097BA3" w:rsidRDefault="008E3179" w:rsidP="00FD06E2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Khách hàng chưa có phòng hoặc phòng thuê đã hết hạn</w:t>
            </w:r>
            <w:r w:rsidR="00B11232">
              <w:rPr>
                <w:i/>
                <w:color w:val="0000FF"/>
              </w:rPr>
              <w:t>.</w:t>
            </w:r>
          </w:p>
        </w:tc>
        <w:tc>
          <w:tcPr>
            <w:tcW w:w="1849" w:type="dxa"/>
          </w:tcPr>
          <w:p w:rsidR="00097BA3" w:rsidRDefault="008E3179" w:rsidP="00FD06E2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- </w:t>
            </w:r>
            <w:r w:rsidR="00B11232">
              <w:rPr>
                <w:i/>
                <w:color w:val="0000FF"/>
              </w:rPr>
              <w:t>Cung cấp thông tin.</w:t>
            </w:r>
          </w:p>
          <w:p w:rsidR="008E3179" w:rsidRDefault="008E3179" w:rsidP="00FD06E2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-</w:t>
            </w:r>
            <w:r w:rsidR="00B11232">
              <w:rPr>
                <w:i/>
                <w:color w:val="0000FF"/>
              </w:rPr>
              <w:t>Nhân thông tin phòng.</w:t>
            </w:r>
          </w:p>
        </w:tc>
        <w:tc>
          <w:tcPr>
            <w:tcW w:w="1849" w:type="dxa"/>
          </w:tcPr>
          <w:p w:rsidR="00097BA3" w:rsidRDefault="00097BA3" w:rsidP="00FD06E2">
            <w:pPr>
              <w:pStyle w:val="BodyText"/>
              <w:rPr>
                <w:i/>
                <w:color w:val="0000FF"/>
              </w:rPr>
            </w:pPr>
          </w:p>
        </w:tc>
      </w:tr>
      <w:tr w:rsidR="00097BA3" w:rsidRPr="00097BA3" w:rsidTr="00097BA3">
        <w:tc>
          <w:tcPr>
            <w:tcW w:w="1848" w:type="dxa"/>
          </w:tcPr>
          <w:p w:rsidR="00097BA3" w:rsidRDefault="00994DC6" w:rsidP="00FD06E2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2</w:t>
            </w:r>
          </w:p>
        </w:tc>
        <w:tc>
          <w:tcPr>
            <w:tcW w:w="1848" w:type="dxa"/>
          </w:tcPr>
          <w:p w:rsidR="00097BA3" w:rsidRDefault="00A440B3" w:rsidP="00FD06E2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Đặt phòng</w:t>
            </w:r>
            <w:r w:rsidR="00B11232">
              <w:rPr>
                <w:i/>
                <w:color w:val="0000FF"/>
              </w:rPr>
              <w:t>.</w:t>
            </w:r>
          </w:p>
        </w:tc>
        <w:tc>
          <w:tcPr>
            <w:tcW w:w="1849" w:type="dxa"/>
          </w:tcPr>
          <w:p w:rsidR="00097BA3" w:rsidRDefault="008E3179" w:rsidP="00FD06E2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Khách hàng đã </w:t>
            </w:r>
            <w:r w:rsidR="00B11232">
              <w:rPr>
                <w:i/>
                <w:color w:val="0000FF"/>
              </w:rPr>
              <w:t>.</w:t>
            </w:r>
            <w:r>
              <w:rPr>
                <w:i/>
                <w:color w:val="0000FF"/>
              </w:rPr>
              <w:t xml:space="preserve">đặt </w:t>
            </w:r>
            <w:r w:rsidR="00156707">
              <w:rPr>
                <w:i/>
                <w:color w:val="0000FF"/>
              </w:rPr>
              <w:t>phò</w:t>
            </w:r>
            <w:r>
              <w:rPr>
                <w:i/>
                <w:color w:val="0000FF"/>
              </w:rPr>
              <w:t>ng</w:t>
            </w:r>
            <w:r w:rsidR="00B11232">
              <w:rPr>
                <w:i/>
                <w:color w:val="0000FF"/>
              </w:rPr>
              <w:t>.</w:t>
            </w:r>
          </w:p>
        </w:tc>
        <w:tc>
          <w:tcPr>
            <w:tcW w:w="1849" w:type="dxa"/>
          </w:tcPr>
          <w:p w:rsidR="00097BA3" w:rsidRDefault="008E3179" w:rsidP="00FD06E2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-Xác nhận thông</w:t>
            </w:r>
            <w:r w:rsidR="00B11232">
              <w:rPr>
                <w:i/>
                <w:color w:val="0000FF"/>
              </w:rPr>
              <w:t>.</w:t>
            </w:r>
            <w:r>
              <w:rPr>
                <w:i/>
                <w:color w:val="0000FF"/>
              </w:rPr>
              <w:t xml:space="preserve"> </w:t>
            </w:r>
            <w:r w:rsidR="004748B5">
              <w:rPr>
                <w:i/>
                <w:color w:val="0000FF"/>
              </w:rPr>
              <w:t>T</w:t>
            </w:r>
            <w:r>
              <w:rPr>
                <w:i/>
                <w:color w:val="0000FF"/>
              </w:rPr>
              <w:t xml:space="preserve">in </w:t>
            </w:r>
            <w:r w:rsidR="00B11232">
              <w:rPr>
                <w:i/>
                <w:color w:val="0000FF"/>
              </w:rPr>
              <w:t>đặt phòng</w:t>
            </w:r>
          </w:p>
          <w:p w:rsidR="00156707" w:rsidRDefault="00156707" w:rsidP="00FD06E2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-Hủy đặt phòng</w:t>
            </w:r>
            <w:r w:rsidR="00B11232">
              <w:rPr>
                <w:i/>
                <w:color w:val="0000FF"/>
              </w:rPr>
              <w:t>.</w:t>
            </w:r>
          </w:p>
        </w:tc>
        <w:tc>
          <w:tcPr>
            <w:tcW w:w="1849" w:type="dxa"/>
          </w:tcPr>
          <w:p w:rsidR="00097BA3" w:rsidRDefault="004C0952" w:rsidP="00FD06E2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-Khi ở trạng thái này, khách hàng đã được cung cấp thông tin phòng mình đã đặt từ tiếp tân</w:t>
            </w:r>
            <w:r w:rsidR="00B11232">
              <w:rPr>
                <w:i/>
                <w:color w:val="0000FF"/>
              </w:rPr>
              <w:t>.</w:t>
            </w:r>
          </w:p>
        </w:tc>
      </w:tr>
      <w:tr w:rsidR="00994DC6" w:rsidRPr="00097BA3" w:rsidTr="00097BA3">
        <w:tc>
          <w:tcPr>
            <w:tcW w:w="1848" w:type="dxa"/>
          </w:tcPr>
          <w:p w:rsidR="00994DC6" w:rsidRDefault="00A440B3" w:rsidP="00FD06E2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lastRenderedPageBreak/>
              <w:t>3</w:t>
            </w:r>
          </w:p>
        </w:tc>
        <w:tc>
          <w:tcPr>
            <w:tcW w:w="1848" w:type="dxa"/>
          </w:tcPr>
          <w:p w:rsidR="00994DC6" w:rsidRDefault="00156707" w:rsidP="00FD06E2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Thuê phòng</w:t>
            </w:r>
          </w:p>
        </w:tc>
        <w:tc>
          <w:tcPr>
            <w:tcW w:w="1849" w:type="dxa"/>
          </w:tcPr>
          <w:p w:rsidR="00994DC6" w:rsidRDefault="00156707" w:rsidP="00FD06E2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Khách hàng đã thuê phòng</w:t>
            </w:r>
            <w:r w:rsidR="00B11232">
              <w:rPr>
                <w:i/>
                <w:color w:val="0000FF"/>
              </w:rPr>
              <w:t>.</w:t>
            </w:r>
          </w:p>
        </w:tc>
        <w:tc>
          <w:tcPr>
            <w:tcW w:w="1849" w:type="dxa"/>
          </w:tcPr>
          <w:p w:rsidR="00994DC6" w:rsidRDefault="00156707" w:rsidP="00FD06E2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Hủy thuê phòng</w:t>
            </w:r>
            <w:r w:rsidR="00B11232">
              <w:rPr>
                <w:i/>
                <w:color w:val="0000FF"/>
              </w:rPr>
              <w:t>.</w:t>
            </w:r>
          </w:p>
        </w:tc>
        <w:tc>
          <w:tcPr>
            <w:tcW w:w="1849" w:type="dxa"/>
          </w:tcPr>
          <w:p w:rsidR="00994DC6" w:rsidRDefault="00994DC6" w:rsidP="00FD06E2">
            <w:pPr>
              <w:pStyle w:val="BodyText"/>
              <w:rPr>
                <w:i/>
                <w:color w:val="0000FF"/>
              </w:rPr>
            </w:pPr>
          </w:p>
        </w:tc>
      </w:tr>
      <w:tr w:rsidR="00A440B3" w:rsidRPr="00097BA3" w:rsidTr="00097BA3">
        <w:tc>
          <w:tcPr>
            <w:tcW w:w="1848" w:type="dxa"/>
          </w:tcPr>
          <w:p w:rsidR="00A440B3" w:rsidRDefault="00A440B3" w:rsidP="00FD06E2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4</w:t>
            </w:r>
          </w:p>
        </w:tc>
        <w:tc>
          <w:tcPr>
            <w:tcW w:w="1848" w:type="dxa"/>
          </w:tcPr>
          <w:p w:rsidR="00A440B3" w:rsidRDefault="00A440B3" w:rsidP="00FD06E2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Trả phòng</w:t>
            </w:r>
          </w:p>
        </w:tc>
        <w:tc>
          <w:tcPr>
            <w:tcW w:w="1849" w:type="dxa"/>
          </w:tcPr>
          <w:p w:rsidR="00A440B3" w:rsidRDefault="004C0952" w:rsidP="00FD06E2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Khách hàng hủy thuê phòng hoặc hết hạn thuê phòng</w:t>
            </w:r>
            <w:r w:rsidR="00B11232">
              <w:rPr>
                <w:i/>
                <w:color w:val="0000FF"/>
              </w:rPr>
              <w:t>.</w:t>
            </w:r>
          </w:p>
        </w:tc>
        <w:tc>
          <w:tcPr>
            <w:tcW w:w="1849" w:type="dxa"/>
          </w:tcPr>
          <w:p w:rsidR="00A440B3" w:rsidRDefault="004C0952" w:rsidP="00FD06E2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Thanh toán</w:t>
            </w:r>
            <w:r w:rsidR="00B11232">
              <w:rPr>
                <w:i/>
                <w:color w:val="0000FF"/>
              </w:rPr>
              <w:t>.</w:t>
            </w:r>
          </w:p>
        </w:tc>
        <w:tc>
          <w:tcPr>
            <w:tcW w:w="1849" w:type="dxa"/>
          </w:tcPr>
          <w:p w:rsidR="00A440B3" w:rsidRDefault="00A440B3" w:rsidP="00FD06E2">
            <w:pPr>
              <w:pStyle w:val="BodyText"/>
              <w:rPr>
                <w:i/>
                <w:color w:val="0000FF"/>
              </w:rPr>
            </w:pPr>
          </w:p>
        </w:tc>
      </w:tr>
    </w:tbl>
    <w:p w:rsidR="00097BA3" w:rsidRDefault="00097BA3" w:rsidP="004748B5">
      <w:pPr>
        <w:pStyle w:val="Heading3"/>
        <w:numPr>
          <w:ilvl w:val="2"/>
          <w:numId w:val="41"/>
        </w:numPr>
      </w:pPr>
      <w:r>
        <w:t>Bảng mô tả các biến cố</w:t>
      </w:r>
      <w:r w:rsidR="000E5572">
        <w:t>/hành động: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1803"/>
        <w:gridCol w:w="1806"/>
        <w:gridCol w:w="1812"/>
        <w:gridCol w:w="1803"/>
      </w:tblGrid>
      <w:tr w:rsidR="00097BA3" w:rsidRPr="00097BA3" w:rsidTr="00097BA3">
        <w:tc>
          <w:tcPr>
            <w:tcW w:w="1848" w:type="dxa"/>
          </w:tcPr>
          <w:p w:rsidR="00097BA3" w:rsidRPr="00097BA3" w:rsidRDefault="00097BA3" w:rsidP="00097BA3">
            <w:pPr>
              <w:pStyle w:val="BodyText"/>
            </w:pPr>
            <w:r w:rsidRPr="00097BA3">
              <w:t>STT</w:t>
            </w:r>
          </w:p>
        </w:tc>
        <w:tc>
          <w:tcPr>
            <w:tcW w:w="1848" w:type="dxa"/>
          </w:tcPr>
          <w:p w:rsidR="00097BA3" w:rsidRPr="00097BA3" w:rsidRDefault="00097BA3" w:rsidP="00097BA3">
            <w:pPr>
              <w:pStyle w:val="BodyText"/>
            </w:pPr>
            <w:r w:rsidRPr="00097BA3">
              <w:t>Biến cố</w:t>
            </w:r>
          </w:p>
        </w:tc>
        <w:tc>
          <w:tcPr>
            <w:tcW w:w="1849" w:type="dxa"/>
          </w:tcPr>
          <w:p w:rsidR="00097BA3" w:rsidRPr="00097BA3" w:rsidRDefault="00097BA3" w:rsidP="00097BA3">
            <w:pPr>
              <w:pStyle w:val="BodyText"/>
            </w:pPr>
            <w:r w:rsidRPr="00097BA3">
              <w:t>Ý nghĩa</w:t>
            </w:r>
          </w:p>
        </w:tc>
        <w:tc>
          <w:tcPr>
            <w:tcW w:w="1849" w:type="dxa"/>
          </w:tcPr>
          <w:p w:rsidR="00097BA3" w:rsidRPr="00097BA3" w:rsidRDefault="0006222B" w:rsidP="00097BA3">
            <w:pPr>
              <w:pStyle w:val="BodyText"/>
            </w:pPr>
            <w:r>
              <w:t>Mô tả</w:t>
            </w:r>
          </w:p>
        </w:tc>
        <w:tc>
          <w:tcPr>
            <w:tcW w:w="1849" w:type="dxa"/>
          </w:tcPr>
          <w:p w:rsidR="00097BA3" w:rsidRPr="00097BA3" w:rsidRDefault="00097BA3" w:rsidP="00097BA3">
            <w:pPr>
              <w:pStyle w:val="BodyText"/>
            </w:pPr>
            <w:r w:rsidRPr="00097BA3">
              <w:t>Ghi chú</w:t>
            </w:r>
          </w:p>
        </w:tc>
      </w:tr>
      <w:tr w:rsidR="00097BA3" w:rsidRPr="00097BA3" w:rsidTr="00097BA3">
        <w:tc>
          <w:tcPr>
            <w:tcW w:w="1848" w:type="dxa"/>
          </w:tcPr>
          <w:p w:rsidR="00097BA3" w:rsidRDefault="00A440B3" w:rsidP="00097BA3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1</w:t>
            </w:r>
          </w:p>
        </w:tc>
        <w:tc>
          <w:tcPr>
            <w:tcW w:w="1848" w:type="dxa"/>
          </w:tcPr>
          <w:p w:rsidR="00097BA3" w:rsidRDefault="00B11232" w:rsidP="00097BA3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Cung cấp thông tin</w:t>
            </w:r>
          </w:p>
        </w:tc>
        <w:tc>
          <w:tcPr>
            <w:tcW w:w="1849" w:type="dxa"/>
          </w:tcPr>
          <w:p w:rsidR="00097BA3" w:rsidRDefault="00B11232" w:rsidP="00097BA3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Cung cấp thông tin cá nhân nhằm làm căn cứ để xác nhận thuê phòng.</w:t>
            </w:r>
          </w:p>
        </w:tc>
        <w:tc>
          <w:tcPr>
            <w:tcW w:w="1849" w:type="dxa"/>
          </w:tcPr>
          <w:p w:rsidR="00097BA3" w:rsidRDefault="0006222B" w:rsidP="00097BA3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-</w:t>
            </w:r>
            <w:r w:rsidR="00B11232">
              <w:rPr>
                <w:i/>
                <w:color w:val="0000FF"/>
              </w:rPr>
              <w:t>Nếu thông tin hợp lệ thì chuyển sang trạng thái “Đăt phòng”.</w:t>
            </w:r>
          </w:p>
          <w:p w:rsidR="0006222B" w:rsidRDefault="0006222B" w:rsidP="00097BA3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-Nếu thông tin không hợp lệ thì quay trở lại trạng thái “Ở quầy tiếp tân”.</w:t>
            </w:r>
          </w:p>
        </w:tc>
        <w:tc>
          <w:tcPr>
            <w:tcW w:w="1849" w:type="dxa"/>
          </w:tcPr>
          <w:p w:rsidR="00097BA3" w:rsidRDefault="00097BA3" w:rsidP="00097BA3">
            <w:pPr>
              <w:pStyle w:val="BodyText"/>
              <w:rPr>
                <w:i/>
                <w:color w:val="0000FF"/>
              </w:rPr>
            </w:pPr>
          </w:p>
        </w:tc>
      </w:tr>
      <w:tr w:rsidR="00097BA3" w:rsidRPr="00097BA3" w:rsidTr="00097BA3">
        <w:tc>
          <w:tcPr>
            <w:tcW w:w="1848" w:type="dxa"/>
          </w:tcPr>
          <w:p w:rsidR="00097BA3" w:rsidRDefault="00A440B3" w:rsidP="00097BA3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2</w:t>
            </w:r>
          </w:p>
        </w:tc>
        <w:tc>
          <w:tcPr>
            <w:tcW w:w="1848" w:type="dxa"/>
          </w:tcPr>
          <w:p w:rsidR="00097BA3" w:rsidRDefault="00A440B3" w:rsidP="00097BA3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Xác nhận thông tin</w:t>
            </w:r>
            <w:r w:rsidR="00B11232">
              <w:rPr>
                <w:i/>
                <w:color w:val="0000FF"/>
              </w:rPr>
              <w:t xml:space="preserve"> đặt</w:t>
            </w:r>
            <w:r>
              <w:rPr>
                <w:i/>
                <w:color w:val="0000FF"/>
              </w:rPr>
              <w:t xml:space="preserve"> phòng</w:t>
            </w:r>
          </w:p>
        </w:tc>
        <w:tc>
          <w:tcPr>
            <w:tcW w:w="1849" w:type="dxa"/>
          </w:tcPr>
          <w:p w:rsidR="00097BA3" w:rsidRDefault="00B11232" w:rsidP="00097BA3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Xác nhận thông tin đã cung cấp khi đặt phòng để được thuê phòng.</w:t>
            </w:r>
          </w:p>
        </w:tc>
        <w:tc>
          <w:tcPr>
            <w:tcW w:w="1849" w:type="dxa"/>
          </w:tcPr>
          <w:p w:rsidR="0006222B" w:rsidRDefault="0006222B" w:rsidP="00097BA3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-</w:t>
            </w:r>
            <w:r w:rsidR="00B11232">
              <w:rPr>
                <w:i/>
                <w:color w:val="0000FF"/>
              </w:rPr>
              <w:t>Nếu thông tin hợp lệ thì chuyển sang trang thái “Thuê phòng”</w:t>
            </w:r>
          </w:p>
          <w:p w:rsidR="0006222B" w:rsidRDefault="0006222B" w:rsidP="00097BA3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-Nếu thông tin không hợp lệ thì quay trở lại trạng thái “Đặt phòng”.</w:t>
            </w:r>
          </w:p>
        </w:tc>
        <w:tc>
          <w:tcPr>
            <w:tcW w:w="1849" w:type="dxa"/>
          </w:tcPr>
          <w:p w:rsidR="00097BA3" w:rsidRDefault="00097BA3" w:rsidP="00097BA3">
            <w:pPr>
              <w:pStyle w:val="BodyText"/>
              <w:rPr>
                <w:i/>
                <w:color w:val="0000FF"/>
              </w:rPr>
            </w:pPr>
          </w:p>
        </w:tc>
      </w:tr>
      <w:tr w:rsidR="00A440B3" w:rsidRPr="00097BA3" w:rsidTr="00097BA3">
        <w:tc>
          <w:tcPr>
            <w:tcW w:w="1848" w:type="dxa"/>
          </w:tcPr>
          <w:p w:rsidR="00A440B3" w:rsidRDefault="00A440B3" w:rsidP="00097BA3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lastRenderedPageBreak/>
              <w:t>3</w:t>
            </w:r>
          </w:p>
        </w:tc>
        <w:tc>
          <w:tcPr>
            <w:tcW w:w="1848" w:type="dxa"/>
          </w:tcPr>
          <w:p w:rsidR="00A440B3" w:rsidRDefault="00A440B3" w:rsidP="00097BA3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Nhận thông tin phòng</w:t>
            </w:r>
          </w:p>
        </w:tc>
        <w:tc>
          <w:tcPr>
            <w:tcW w:w="1849" w:type="dxa"/>
          </w:tcPr>
          <w:p w:rsidR="00A440B3" w:rsidRDefault="00B11232" w:rsidP="00097BA3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Nhận thông tin phòng được thuê.</w:t>
            </w:r>
          </w:p>
        </w:tc>
        <w:tc>
          <w:tcPr>
            <w:tcW w:w="1849" w:type="dxa"/>
          </w:tcPr>
          <w:p w:rsidR="00A440B3" w:rsidRDefault="00B11232" w:rsidP="00097BA3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Chuyển sang trạng thái “Thuê phòng”.</w:t>
            </w:r>
          </w:p>
        </w:tc>
        <w:tc>
          <w:tcPr>
            <w:tcW w:w="1849" w:type="dxa"/>
          </w:tcPr>
          <w:p w:rsidR="00A440B3" w:rsidRDefault="00A440B3" w:rsidP="00097BA3">
            <w:pPr>
              <w:pStyle w:val="BodyText"/>
              <w:rPr>
                <w:i/>
                <w:color w:val="0000FF"/>
              </w:rPr>
            </w:pPr>
          </w:p>
        </w:tc>
      </w:tr>
      <w:tr w:rsidR="00A440B3" w:rsidRPr="00097BA3" w:rsidTr="00097BA3">
        <w:tc>
          <w:tcPr>
            <w:tcW w:w="1848" w:type="dxa"/>
          </w:tcPr>
          <w:p w:rsidR="00A440B3" w:rsidRDefault="00A440B3" w:rsidP="00097BA3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4</w:t>
            </w:r>
          </w:p>
        </w:tc>
        <w:tc>
          <w:tcPr>
            <w:tcW w:w="1848" w:type="dxa"/>
          </w:tcPr>
          <w:p w:rsidR="00A440B3" w:rsidRDefault="00A440B3" w:rsidP="00097BA3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Hết hạn </w:t>
            </w:r>
            <w:r w:rsidR="009621D4">
              <w:rPr>
                <w:i/>
                <w:color w:val="0000FF"/>
              </w:rPr>
              <w:t>thuê</w:t>
            </w:r>
            <w:r>
              <w:rPr>
                <w:i/>
                <w:color w:val="0000FF"/>
              </w:rPr>
              <w:t xml:space="preserve"> phòng</w:t>
            </w:r>
          </w:p>
        </w:tc>
        <w:tc>
          <w:tcPr>
            <w:tcW w:w="1849" w:type="dxa"/>
          </w:tcPr>
          <w:p w:rsidR="00A440B3" w:rsidRDefault="009621D4" w:rsidP="00097BA3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Phòng cho thuê đã hết hạn.</w:t>
            </w:r>
          </w:p>
        </w:tc>
        <w:tc>
          <w:tcPr>
            <w:tcW w:w="1849" w:type="dxa"/>
          </w:tcPr>
          <w:p w:rsidR="00A440B3" w:rsidRDefault="009621D4" w:rsidP="00097BA3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Chuyển sang trạng thái “Trả phòng”.</w:t>
            </w:r>
          </w:p>
        </w:tc>
        <w:tc>
          <w:tcPr>
            <w:tcW w:w="1849" w:type="dxa"/>
          </w:tcPr>
          <w:p w:rsidR="00A440B3" w:rsidRDefault="00A440B3" w:rsidP="00097BA3">
            <w:pPr>
              <w:pStyle w:val="BodyText"/>
              <w:rPr>
                <w:i/>
                <w:color w:val="0000FF"/>
              </w:rPr>
            </w:pPr>
          </w:p>
        </w:tc>
      </w:tr>
      <w:tr w:rsidR="00A440B3" w:rsidRPr="00097BA3" w:rsidTr="00097BA3">
        <w:tc>
          <w:tcPr>
            <w:tcW w:w="1848" w:type="dxa"/>
          </w:tcPr>
          <w:p w:rsidR="00A440B3" w:rsidRDefault="00A440B3" w:rsidP="00097BA3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5</w:t>
            </w:r>
          </w:p>
        </w:tc>
        <w:tc>
          <w:tcPr>
            <w:tcW w:w="1848" w:type="dxa"/>
          </w:tcPr>
          <w:p w:rsidR="00A440B3" w:rsidRDefault="00A440B3" w:rsidP="00097BA3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Thanh toán</w:t>
            </w:r>
          </w:p>
        </w:tc>
        <w:tc>
          <w:tcPr>
            <w:tcW w:w="1849" w:type="dxa"/>
          </w:tcPr>
          <w:p w:rsidR="00A440B3" w:rsidRDefault="009621D4" w:rsidP="00097BA3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Thanh toán chi phí thuê phòng.</w:t>
            </w:r>
          </w:p>
        </w:tc>
        <w:tc>
          <w:tcPr>
            <w:tcW w:w="1849" w:type="dxa"/>
          </w:tcPr>
          <w:p w:rsidR="00A440B3" w:rsidRDefault="0006222B" w:rsidP="00097BA3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Chuyển sang trạng thái “Ở quầy tiếp tân”.</w:t>
            </w:r>
          </w:p>
        </w:tc>
        <w:tc>
          <w:tcPr>
            <w:tcW w:w="1849" w:type="dxa"/>
          </w:tcPr>
          <w:p w:rsidR="00A440B3" w:rsidRDefault="009621D4" w:rsidP="00097BA3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Chi phí bao gồm: tiền thuê phòng và tiền dịch vụ.</w:t>
            </w:r>
          </w:p>
        </w:tc>
      </w:tr>
      <w:tr w:rsidR="004748B5" w:rsidRPr="00097BA3" w:rsidTr="00097BA3">
        <w:tc>
          <w:tcPr>
            <w:tcW w:w="1848" w:type="dxa"/>
          </w:tcPr>
          <w:p w:rsidR="004748B5" w:rsidRDefault="004748B5" w:rsidP="00097BA3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6</w:t>
            </w:r>
          </w:p>
        </w:tc>
        <w:tc>
          <w:tcPr>
            <w:tcW w:w="1848" w:type="dxa"/>
          </w:tcPr>
          <w:p w:rsidR="004748B5" w:rsidRDefault="004748B5" w:rsidP="00097BA3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Gọi dịch vụ</w:t>
            </w:r>
          </w:p>
        </w:tc>
        <w:tc>
          <w:tcPr>
            <w:tcW w:w="1849" w:type="dxa"/>
          </w:tcPr>
          <w:p w:rsidR="004748B5" w:rsidRDefault="004748B5" w:rsidP="00097BA3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Gọi thêm dịch vụ.</w:t>
            </w:r>
          </w:p>
        </w:tc>
        <w:tc>
          <w:tcPr>
            <w:tcW w:w="1849" w:type="dxa"/>
          </w:tcPr>
          <w:p w:rsidR="004748B5" w:rsidRDefault="004748B5" w:rsidP="00097BA3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Trạng thái không thay đổi.</w:t>
            </w:r>
          </w:p>
        </w:tc>
        <w:tc>
          <w:tcPr>
            <w:tcW w:w="1849" w:type="dxa"/>
          </w:tcPr>
          <w:p w:rsidR="004748B5" w:rsidRDefault="004748B5" w:rsidP="00097BA3">
            <w:pPr>
              <w:pStyle w:val="BodyText"/>
              <w:rPr>
                <w:i/>
                <w:color w:val="0000FF"/>
              </w:rPr>
            </w:pPr>
          </w:p>
        </w:tc>
      </w:tr>
    </w:tbl>
    <w:p w:rsidR="00097BA3" w:rsidRDefault="004748B5" w:rsidP="004748B5">
      <w:pPr>
        <w:pStyle w:val="Heading2"/>
        <w:numPr>
          <w:ilvl w:val="1"/>
          <w:numId w:val="41"/>
        </w:numPr>
      </w:pPr>
      <w:bookmarkStart w:id="9" w:name="_Toc510947941"/>
      <w:r>
        <w:t>Sơ đồ trạng thái của Phòng:</w:t>
      </w:r>
      <w:bookmarkEnd w:id="9"/>
    </w:p>
    <w:p w:rsidR="004F2F4C" w:rsidRPr="004F2F4C" w:rsidRDefault="004F2F4C" w:rsidP="004F2F4C">
      <w:r>
        <w:rPr>
          <w:noProof/>
        </w:rPr>
        <w:drawing>
          <wp:inline distT="0" distB="0" distL="0" distR="0" wp14:anchorId="645E2F3D" wp14:editId="791B54C3">
            <wp:extent cx="5732145" cy="2888615"/>
            <wp:effectExtent l="0" t="0" r="1905" b="698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B5" w:rsidRDefault="004748B5" w:rsidP="00326F65">
      <w:pPr>
        <w:pStyle w:val="Heading3"/>
        <w:numPr>
          <w:ilvl w:val="2"/>
          <w:numId w:val="41"/>
        </w:numPr>
      </w:pPr>
      <w:r>
        <w:t>Bảng mô tả các trạng thái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1805"/>
        <w:gridCol w:w="1805"/>
        <w:gridCol w:w="1807"/>
        <w:gridCol w:w="1804"/>
      </w:tblGrid>
      <w:tr w:rsidR="004748B5" w:rsidRPr="00097BA3" w:rsidTr="00274A20">
        <w:tc>
          <w:tcPr>
            <w:tcW w:w="1848" w:type="dxa"/>
          </w:tcPr>
          <w:p w:rsidR="004748B5" w:rsidRPr="00097BA3" w:rsidRDefault="004748B5" w:rsidP="00274A20">
            <w:pPr>
              <w:pStyle w:val="BodyText"/>
            </w:pPr>
            <w:r w:rsidRPr="00097BA3">
              <w:t>STT</w:t>
            </w:r>
          </w:p>
        </w:tc>
        <w:tc>
          <w:tcPr>
            <w:tcW w:w="1848" w:type="dxa"/>
          </w:tcPr>
          <w:p w:rsidR="004748B5" w:rsidRPr="00097BA3" w:rsidRDefault="004748B5" w:rsidP="00274A20">
            <w:pPr>
              <w:pStyle w:val="BodyText"/>
            </w:pPr>
            <w:r w:rsidRPr="00097BA3">
              <w:t>Trạng thái</w:t>
            </w:r>
          </w:p>
        </w:tc>
        <w:tc>
          <w:tcPr>
            <w:tcW w:w="1849" w:type="dxa"/>
          </w:tcPr>
          <w:p w:rsidR="004748B5" w:rsidRPr="00097BA3" w:rsidRDefault="004748B5" w:rsidP="00274A20">
            <w:pPr>
              <w:pStyle w:val="BodyText"/>
            </w:pPr>
            <w:r w:rsidRPr="00097BA3">
              <w:t>Ý nghĩa</w:t>
            </w:r>
          </w:p>
        </w:tc>
        <w:tc>
          <w:tcPr>
            <w:tcW w:w="1849" w:type="dxa"/>
          </w:tcPr>
          <w:p w:rsidR="004748B5" w:rsidRPr="00097BA3" w:rsidRDefault="004748B5" w:rsidP="00274A20">
            <w:pPr>
              <w:pStyle w:val="BodyText"/>
            </w:pPr>
            <w:r w:rsidRPr="00097BA3">
              <w:t>Xử lý liên quan</w:t>
            </w:r>
          </w:p>
        </w:tc>
        <w:tc>
          <w:tcPr>
            <w:tcW w:w="1849" w:type="dxa"/>
          </w:tcPr>
          <w:p w:rsidR="004748B5" w:rsidRPr="00097BA3" w:rsidRDefault="004748B5" w:rsidP="00274A20">
            <w:pPr>
              <w:pStyle w:val="BodyText"/>
            </w:pPr>
            <w:r w:rsidRPr="00097BA3">
              <w:t>Ghi chú</w:t>
            </w:r>
          </w:p>
        </w:tc>
      </w:tr>
      <w:tr w:rsidR="004748B5" w:rsidRPr="00097BA3" w:rsidTr="00274A20">
        <w:tc>
          <w:tcPr>
            <w:tcW w:w="1848" w:type="dxa"/>
          </w:tcPr>
          <w:p w:rsidR="004748B5" w:rsidRPr="00097BA3" w:rsidRDefault="004748B5" w:rsidP="00274A20">
            <w:pPr>
              <w:pStyle w:val="BodyText"/>
            </w:pPr>
            <w:r>
              <w:t>1</w:t>
            </w:r>
          </w:p>
        </w:tc>
        <w:tc>
          <w:tcPr>
            <w:tcW w:w="1848" w:type="dxa"/>
          </w:tcPr>
          <w:p w:rsidR="004748B5" w:rsidRDefault="004748B5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Phòng sẵn sàng</w:t>
            </w:r>
          </w:p>
        </w:tc>
        <w:tc>
          <w:tcPr>
            <w:tcW w:w="1849" w:type="dxa"/>
          </w:tcPr>
          <w:p w:rsidR="004748B5" w:rsidRDefault="004748B5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Phòng sẵn sàng được thuê hoặc đặt</w:t>
            </w:r>
          </w:p>
        </w:tc>
        <w:tc>
          <w:tcPr>
            <w:tcW w:w="1849" w:type="dxa"/>
          </w:tcPr>
          <w:p w:rsidR="004748B5" w:rsidRDefault="004748B5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- Đặt phòng</w:t>
            </w:r>
          </w:p>
          <w:p w:rsidR="004748B5" w:rsidRDefault="004748B5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-Thuê phòng</w:t>
            </w:r>
          </w:p>
          <w:p w:rsidR="004748B5" w:rsidRDefault="004748B5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-Có hỏng hóc</w:t>
            </w:r>
          </w:p>
        </w:tc>
        <w:tc>
          <w:tcPr>
            <w:tcW w:w="1849" w:type="dxa"/>
          </w:tcPr>
          <w:p w:rsidR="004748B5" w:rsidRDefault="004748B5" w:rsidP="00274A20">
            <w:pPr>
              <w:pStyle w:val="BodyText"/>
              <w:rPr>
                <w:i/>
                <w:color w:val="0000FF"/>
              </w:rPr>
            </w:pPr>
          </w:p>
          <w:p w:rsidR="004748B5" w:rsidRDefault="004748B5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-Có hỏng hóc là biến cố</w:t>
            </w:r>
          </w:p>
        </w:tc>
      </w:tr>
      <w:tr w:rsidR="004748B5" w:rsidRPr="00097BA3" w:rsidTr="00274A20">
        <w:tc>
          <w:tcPr>
            <w:tcW w:w="1848" w:type="dxa"/>
          </w:tcPr>
          <w:p w:rsidR="004748B5" w:rsidRDefault="004748B5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lastRenderedPageBreak/>
              <w:t>2</w:t>
            </w:r>
          </w:p>
        </w:tc>
        <w:tc>
          <w:tcPr>
            <w:tcW w:w="1848" w:type="dxa"/>
          </w:tcPr>
          <w:p w:rsidR="004748B5" w:rsidRDefault="004748B5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Đã được đặt</w:t>
            </w:r>
          </w:p>
        </w:tc>
        <w:tc>
          <w:tcPr>
            <w:tcW w:w="1849" w:type="dxa"/>
          </w:tcPr>
          <w:p w:rsidR="004748B5" w:rsidRDefault="004748B5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Phòng đã có khách hàng đặt trước</w:t>
            </w:r>
          </w:p>
        </w:tc>
        <w:tc>
          <w:tcPr>
            <w:tcW w:w="1849" w:type="dxa"/>
          </w:tcPr>
          <w:p w:rsidR="004748B5" w:rsidRDefault="004748B5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-</w:t>
            </w:r>
            <w:r w:rsidR="000E5572">
              <w:rPr>
                <w:i/>
                <w:color w:val="0000FF"/>
              </w:rPr>
              <w:t>Khách xác nhận thuê phòng.</w:t>
            </w:r>
          </w:p>
        </w:tc>
        <w:tc>
          <w:tcPr>
            <w:tcW w:w="1849" w:type="dxa"/>
          </w:tcPr>
          <w:p w:rsidR="004748B5" w:rsidRDefault="000E5572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Khi ở trạng thái này, phòng không thể được đặt hoặc thuê từ khách khác.</w:t>
            </w:r>
          </w:p>
        </w:tc>
      </w:tr>
      <w:tr w:rsidR="004748B5" w:rsidRPr="00097BA3" w:rsidTr="00274A20">
        <w:tc>
          <w:tcPr>
            <w:tcW w:w="1848" w:type="dxa"/>
          </w:tcPr>
          <w:p w:rsidR="004748B5" w:rsidRDefault="004748B5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3</w:t>
            </w:r>
          </w:p>
        </w:tc>
        <w:tc>
          <w:tcPr>
            <w:tcW w:w="1848" w:type="dxa"/>
          </w:tcPr>
          <w:p w:rsidR="004748B5" w:rsidRDefault="000E5572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Đã được thuê</w:t>
            </w:r>
          </w:p>
        </w:tc>
        <w:tc>
          <w:tcPr>
            <w:tcW w:w="1849" w:type="dxa"/>
          </w:tcPr>
          <w:p w:rsidR="004748B5" w:rsidRDefault="000E5572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Phòng đã có khách hàng thuê</w:t>
            </w:r>
          </w:p>
        </w:tc>
        <w:tc>
          <w:tcPr>
            <w:tcW w:w="1849" w:type="dxa"/>
          </w:tcPr>
          <w:p w:rsidR="004748B5" w:rsidRDefault="000E5572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-Trả phòng.</w:t>
            </w:r>
          </w:p>
        </w:tc>
        <w:tc>
          <w:tcPr>
            <w:tcW w:w="1849" w:type="dxa"/>
          </w:tcPr>
          <w:p w:rsidR="004748B5" w:rsidRDefault="000E5572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Khi ở trạng thái này, phòng không thể được đặt hoặc thuê từ khách khác.</w:t>
            </w:r>
          </w:p>
        </w:tc>
      </w:tr>
      <w:tr w:rsidR="004748B5" w:rsidRPr="00097BA3" w:rsidTr="00274A20">
        <w:tc>
          <w:tcPr>
            <w:tcW w:w="1848" w:type="dxa"/>
          </w:tcPr>
          <w:p w:rsidR="004748B5" w:rsidRDefault="004748B5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4</w:t>
            </w:r>
          </w:p>
        </w:tc>
        <w:tc>
          <w:tcPr>
            <w:tcW w:w="1848" w:type="dxa"/>
          </w:tcPr>
          <w:p w:rsidR="004748B5" w:rsidRDefault="004F2F4C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Bảo trì.</w:t>
            </w:r>
          </w:p>
        </w:tc>
        <w:tc>
          <w:tcPr>
            <w:tcW w:w="1849" w:type="dxa"/>
          </w:tcPr>
          <w:p w:rsidR="004748B5" w:rsidRDefault="000E5572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Phòng đang trong quá trình tu sửa</w:t>
            </w:r>
          </w:p>
        </w:tc>
        <w:tc>
          <w:tcPr>
            <w:tcW w:w="1849" w:type="dxa"/>
          </w:tcPr>
          <w:p w:rsidR="004748B5" w:rsidRDefault="000E5572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-Tu sửa xong (biến cố)</w:t>
            </w:r>
          </w:p>
        </w:tc>
        <w:tc>
          <w:tcPr>
            <w:tcW w:w="1849" w:type="dxa"/>
          </w:tcPr>
          <w:p w:rsidR="004748B5" w:rsidRDefault="000E5572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Khi ở trạng thái này, phòng không thể được đặt hoặc thuê từ khách khác.</w:t>
            </w:r>
          </w:p>
        </w:tc>
      </w:tr>
    </w:tbl>
    <w:p w:rsidR="004748B5" w:rsidRDefault="000E5572" w:rsidP="000E5572">
      <w:pPr>
        <w:pStyle w:val="Heading3"/>
        <w:numPr>
          <w:ilvl w:val="2"/>
          <w:numId w:val="41"/>
        </w:numPr>
      </w:pPr>
      <w:r>
        <w:t>Bảng mô tả các biến cố/hành động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1807"/>
        <w:gridCol w:w="1807"/>
        <w:gridCol w:w="1812"/>
        <w:gridCol w:w="1795"/>
      </w:tblGrid>
      <w:tr w:rsidR="000E5572" w:rsidRPr="00097BA3" w:rsidTr="00274A20">
        <w:tc>
          <w:tcPr>
            <w:tcW w:w="1848" w:type="dxa"/>
          </w:tcPr>
          <w:p w:rsidR="000E5572" w:rsidRPr="00097BA3" w:rsidRDefault="000E5572" w:rsidP="00274A20">
            <w:pPr>
              <w:pStyle w:val="BodyText"/>
            </w:pPr>
            <w:r w:rsidRPr="00097BA3">
              <w:t>STT</w:t>
            </w:r>
          </w:p>
        </w:tc>
        <w:tc>
          <w:tcPr>
            <w:tcW w:w="1848" w:type="dxa"/>
          </w:tcPr>
          <w:p w:rsidR="000E5572" w:rsidRPr="00097BA3" w:rsidRDefault="000E5572" w:rsidP="00274A20">
            <w:pPr>
              <w:pStyle w:val="BodyText"/>
            </w:pPr>
            <w:r w:rsidRPr="00097BA3">
              <w:t>Biến cố</w:t>
            </w:r>
          </w:p>
        </w:tc>
        <w:tc>
          <w:tcPr>
            <w:tcW w:w="1849" w:type="dxa"/>
          </w:tcPr>
          <w:p w:rsidR="000E5572" w:rsidRPr="00097BA3" w:rsidRDefault="000E5572" w:rsidP="00274A20">
            <w:pPr>
              <w:pStyle w:val="BodyText"/>
            </w:pPr>
            <w:r w:rsidRPr="00097BA3">
              <w:t>Ý nghĩa</w:t>
            </w:r>
          </w:p>
        </w:tc>
        <w:tc>
          <w:tcPr>
            <w:tcW w:w="1849" w:type="dxa"/>
          </w:tcPr>
          <w:p w:rsidR="000E5572" w:rsidRPr="00097BA3" w:rsidRDefault="000E5572" w:rsidP="00274A20">
            <w:pPr>
              <w:pStyle w:val="BodyText"/>
            </w:pPr>
            <w:r>
              <w:t>Mô tả</w:t>
            </w:r>
          </w:p>
        </w:tc>
        <w:tc>
          <w:tcPr>
            <w:tcW w:w="1849" w:type="dxa"/>
          </w:tcPr>
          <w:p w:rsidR="000E5572" w:rsidRPr="00097BA3" w:rsidRDefault="000E5572" w:rsidP="00274A20">
            <w:pPr>
              <w:pStyle w:val="BodyText"/>
            </w:pPr>
            <w:r w:rsidRPr="00097BA3">
              <w:t>Ghi chú</w:t>
            </w:r>
          </w:p>
        </w:tc>
      </w:tr>
      <w:tr w:rsidR="000E5572" w:rsidRPr="00097BA3" w:rsidTr="00274A20">
        <w:tc>
          <w:tcPr>
            <w:tcW w:w="1848" w:type="dxa"/>
          </w:tcPr>
          <w:p w:rsidR="000E5572" w:rsidRDefault="000E5572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1</w:t>
            </w:r>
          </w:p>
        </w:tc>
        <w:tc>
          <w:tcPr>
            <w:tcW w:w="1848" w:type="dxa"/>
          </w:tcPr>
          <w:p w:rsidR="000E5572" w:rsidRDefault="000E5572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Đặt phòng</w:t>
            </w:r>
          </w:p>
        </w:tc>
        <w:tc>
          <w:tcPr>
            <w:tcW w:w="1849" w:type="dxa"/>
          </w:tcPr>
          <w:p w:rsidR="000E5572" w:rsidRDefault="000E5572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Khách hàng đặt phòng này.</w:t>
            </w:r>
          </w:p>
        </w:tc>
        <w:tc>
          <w:tcPr>
            <w:tcW w:w="1849" w:type="dxa"/>
          </w:tcPr>
          <w:p w:rsidR="000E5572" w:rsidRDefault="000E5572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-Nếu thành công thì chuyển sang trạng thái “</w:t>
            </w:r>
            <w:r w:rsidR="00A545FF">
              <w:rPr>
                <w:i/>
                <w:color w:val="0000FF"/>
              </w:rPr>
              <w:t>Đã được đặt</w:t>
            </w:r>
            <w:r>
              <w:rPr>
                <w:i/>
                <w:color w:val="0000FF"/>
              </w:rPr>
              <w:t>”.</w:t>
            </w:r>
          </w:p>
          <w:p w:rsidR="000E5572" w:rsidRDefault="000E5572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-</w:t>
            </w:r>
            <w:r w:rsidR="00A545FF">
              <w:rPr>
                <w:i/>
                <w:color w:val="0000FF"/>
              </w:rPr>
              <w:t xml:space="preserve"> Nếu không thành công thì trạng thái không thay đổi.</w:t>
            </w:r>
          </w:p>
        </w:tc>
        <w:tc>
          <w:tcPr>
            <w:tcW w:w="1849" w:type="dxa"/>
          </w:tcPr>
          <w:p w:rsidR="000E5572" w:rsidRDefault="000E5572" w:rsidP="00274A20">
            <w:pPr>
              <w:pStyle w:val="BodyText"/>
              <w:rPr>
                <w:i/>
                <w:color w:val="0000FF"/>
              </w:rPr>
            </w:pPr>
          </w:p>
        </w:tc>
      </w:tr>
      <w:tr w:rsidR="000E5572" w:rsidRPr="00097BA3" w:rsidTr="00274A20">
        <w:tc>
          <w:tcPr>
            <w:tcW w:w="1848" w:type="dxa"/>
          </w:tcPr>
          <w:p w:rsidR="000E5572" w:rsidRDefault="000E5572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2</w:t>
            </w:r>
          </w:p>
        </w:tc>
        <w:tc>
          <w:tcPr>
            <w:tcW w:w="1848" w:type="dxa"/>
          </w:tcPr>
          <w:p w:rsidR="000E5572" w:rsidRDefault="00A545FF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Hủy đặt phòng</w:t>
            </w:r>
          </w:p>
        </w:tc>
        <w:tc>
          <w:tcPr>
            <w:tcW w:w="1849" w:type="dxa"/>
          </w:tcPr>
          <w:p w:rsidR="000E5572" w:rsidRDefault="00A545FF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Khách hàng hủy đặt phòng này.</w:t>
            </w:r>
          </w:p>
        </w:tc>
        <w:tc>
          <w:tcPr>
            <w:tcW w:w="1849" w:type="dxa"/>
          </w:tcPr>
          <w:p w:rsidR="00A545FF" w:rsidRDefault="000E5572" w:rsidP="00A545FF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-</w:t>
            </w:r>
            <w:r w:rsidR="00A545FF">
              <w:rPr>
                <w:i/>
                <w:color w:val="0000FF"/>
              </w:rPr>
              <w:t>Chuyển sang trạng thái “Phòng sẵn sàng”.</w:t>
            </w:r>
          </w:p>
          <w:p w:rsidR="000E5572" w:rsidRDefault="000E5572" w:rsidP="00274A20">
            <w:pPr>
              <w:pStyle w:val="BodyText"/>
              <w:rPr>
                <w:i/>
                <w:color w:val="0000FF"/>
              </w:rPr>
            </w:pPr>
          </w:p>
        </w:tc>
        <w:tc>
          <w:tcPr>
            <w:tcW w:w="1849" w:type="dxa"/>
          </w:tcPr>
          <w:p w:rsidR="000E5572" w:rsidRDefault="000E5572" w:rsidP="00274A20">
            <w:pPr>
              <w:pStyle w:val="BodyText"/>
              <w:rPr>
                <w:i/>
                <w:color w:val="0000FF"/>
              </w:rPr>
            </w:pPr>
          </w:p>
        </w:tc>
      </w:tr>
      <w:tr w:rsidR="000E5572" w:rsidRPr="00097BA3" w:rsidTr="00274A20">
        <w:tc>
          <w:tcPr>
            <w:tcW w:w="1848" w:type="dxa"/>
          </w:tcPr>
          <w:p w:rsidR="000E5572" w:rsidRDefault="000E5572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3</w:t>
            </w:r>
          </w:p>
        </w:tc>
        <w:tc>
          <w:tcPr>
            <w:tcW w:w="1848" w:type="dxa"/>
          </w:tcPr>
          <w:p w:rsidR="000E5572" w:rsidRDefault="00A545FF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Khách xác nhận thuê phòng</w:t>
            </w:r>
          </w:p>
        </w:tc>
        <w:tc>
          <w:tcPr>
            <w:tcW w:w="1849" w:type="dxa"/>
          </w:tcPr>
          <w:p w:rsidR="000E5572" w:rsidRDefault="00A545FF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Khách đã đặt phòng đến thuê phòng mình đã đặt.</w:t>
            </w:r>
          </w:p>
        </w:tc>
        <w:tc>
          <w:tcPr>
            <w:tcW w:w="1849" w:type="dxa"/>
          </w:tcPr>
          <w:p w:rsidR="004F2F4C" w:rsidRDefault="004F2F4C" w:rsidP="004F2F4C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-Nếu thành công thì chuyển sang trạng thái “Đã được thuê”.</w:t>
            </w:r>
          </w:p>
          <w:p w:rsidR="000E5572" w:rsidRDefault="004F2F4C" w:rsidP="004F2F4C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- Nếu không thành công thì trạng thái không thay đổi.</w:t>
            </w:r>
          </w:p>
        </w:tc>
        <w:tc>
          <w:tcPr>
            <w:tcW w:w="1849" w:type="dxa"/>
          </w:tcPr>
          <w:p w:rsidR="000E5572" w:rsidRDefault="000E5572" w:rsidP="00274A20">
            <w:pPr>
              <w:pStyle w:val="BodyText"/>
              <w:rPr>
                <w:i/>
                <w:color w:val="0000FF"/>
              </w:rPr>
            </w:pPr>
          </w:p>
        </w:tc>
      </w:tr>
      <w:tr w:rsidR="004F2F4C" w:rsidRPr="00097BA3" w:rsidTr="00274A20">
        <w:tc>
          <w:tcPr>
            <w:tcW w:w="1848" w:type="dxa"/>
          </w:tcPr>
          <w:p w:rsidR="004F2F4C" w:rsidRDefault="004F2F4C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4</w:t>
            </w:r>
          </w:p>
        </w:tc>
        <w:tc>
          <w:tcPr>
            <w:tcW w:w="1848" w:type="dxa"/>
          </w:tcPr>
          <w:p w:rsidR="004F2F4C" w:rsidRDefault="004F2F4C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Thuê phòng.</w:t>
            </w:r>
          </w:p>
        </w:tc>
        <w:tc>
          <w:tcPr>
            <w:tcW w:w="1849" w:type="dxa"/>
          </w:tcPr>
          <w:p w:rsidR="004F2F4C" w:rsidRDefault="004F2F4C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Khách hàng chưa đặt phòng tới thuê phòng.</w:t>
            </w:r>
          </w:p>
        </w:tc>
        <w:tc>
          <w:tcPr>
            <w:tcW w:w="1849" w:type="dxa"/>
          </w:tcPr>
          <w:p w:rsidR="004F2F4C" w:rsidRDefault="004F2F4C" w:rsidP="004F2F4C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Chuyển sang trạng thái “Đã được thuê”.</w:t>
            </w:r>
          </w:p>
        </w:tc>
        <w:tc>
          <w:tcPr>
            <w:tcW w:w="1849" w:type="dxa"/>
          </w:tcPr>
          <w:p w:rsidR="004F2F4C" w:rsidRDefault="004F2F4C" w:rsidP="00274A20">
            <w:pPr>
              <w:pStyle w:val="BodyText"/>
              <w:rPr>
                <w:i/>
                <w:color w:val="0000FF"/>
              </w:rPr>
            </w:pPr>
          </w:p>
        </w:tc>
      </w:tr>
      <w:tr w:rsidR="000E5572" w:rsidRPr="00097BA3" w:rsidTr="00274A20">
        <w:tc>
          <w:tcPr>
            <w:tcW w:w="1848" w:type="dxa"/>
          </w:tcPr>
          <w:p w:rsidR="000E5572" w:rsidRDefault="004F2F4C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5</w:t>
            </w:r>
          </w:p>
        </w:tc>
        <w:tc>
          <w:tcPr>
            <w:tcW w:w="1848" w:type="dxa"/>
          </w:tcPr>
          <w:p w:rsidR="000E5572" w:rsidRDefault="004F2F4C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Trả</w:t>
            </w:r>
            <w:r w:rsidR="000E5572">
              <w:rPr>
                <w:i/>
                <w:color w:val="0000FF"/>
              </w:rPr>
              <w:t xml:space="preserve"> phòng</w:t>
            </w:r>
          </w:p>
        </w:tc>
        <w:tc>
          <w:tcPr>
            <w:tcW w:w="1849" w:type="dxa"/>
          </w:tcPr>
          <w:p w:rsidR="000E5572" w:rsidRDefault="004F2F4C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Khách hàng trả phòng</w:t>
            </w:r>
          </w:p>
        </w:tc>
        <w:tc>
          <w:tcPr>
            <w:tcW w:w="1849" w:type="dxa"/>
          </w:tcPr>
          <w:p w:rsidR="000E5572" w:rsidRDefault="000E5572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Chuyển sang trạng thái “</w:t>
            </w:r>
            <w:r w:rsidR="004F2F4C">
              <w:rPr>
                <w:i/>
                <w:color w:val="0000FF"/>
              </w:rPr>
              <w:t>Phòng sẵn sàng</w:t>
            </w:r>
            <w:r>
              <w:rPr>
                <w:i/>
                <w:color w:val="0000FF"/>
              </w:rPr>
              <w:t>”.</w:t>
            </w:r>
          </w:p>
        </w:tc>
        <w:tc>
          <w:tcPr>
            <w:tcW w:w="1849" w:type="dxa"/>
          </w:tcPr>
          <w:p w:rsidR="000E5572" w:rsidRDefault="000E5572" w:rsidP="00274A20">
            <w:pPr>
              <w:pStyle w:val="BodyText"/>
              <w:rPr>
                <w:i/>
                <w:color w:val="0000FF"/>
              </w:rPr>
            </w:pPr>
          </w:p>
        </w:tc>
      </w:tr>
      <w:tr w:rsidR="000E5572" w:rsidRPr="00097BA3" w:rsidTr="00274A20">
        <w:tc>
          <w:tcPr>
            <w:tcW w:w="1848" w:type="dxa"/>
          </w:tcPr>
          <w:p w:rsidR="000E5572" w:rsidRDefault="004F2F4C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6</w:t>
            </w:r>
          </w:p>
        </w:tc>
        <w:tc>
          <w:tcPr>
            <w:tcW w:w="1848" w:type="dxa"/>
          </w:tcPr>
          <w:p w:rsidR="000E5572" w:rsidRDefault="004F2F4C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Có hỏng hóc</w:t>
            </w:r>
          </w:p>
        </w:tc>
        <w:tc>
          <w:tcPr>
            <w:tcW w:w="1849" w:type="dxa"/>
          </w:tcPr>
          <w:p w:rsidR="000E5572" w:rsidRDefault="004F2F4C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Phòng có phần bị hỏng hoặc lỗi.</w:t>
            </w:r>
          </w:p>
        </w:tc>
        <w:tc>
          <w:tcPr>
            <w:tcW w:w="1849" w:type="dxa"/>
          </w:tcPr>
          <w:p w:rsidR="000E5572" w:rsidRDefault="000E5572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Chuyển sang trạng thái “</w:t>
            </w:r>
            <w:r w:rsidR="004F2F4C">
              <w:rPr>
                <w:i/>
                <w:color w:val="0000FF"/>
              </w:rPr>
              <w:t>Bảo trì</w:t>
            </w:r>
            <w:r>
              <w:rPr>
                <w:i/>
                <w:color w:val="0000FF"/>
              </w:rPr>
              <w:t>”.</w:t>
            </w:r>
          </w:p>
        </w:tc>
        <w:tc>
          <w:tcPr>
            <w:tcW w:w="1849" w:type="dxa"/>
          </w:tcPr>
          <w:p w:rsidR="000E5572" w:rsidRDefault="000E5572" w:rsidP="00274A20">
            <w:pPr>
              <w:pStyle w:val="BodyText"/>
              <w:rPr>
                <w:i/>
                <w:color w:val="0000FF"/>
              </w:rPr>
            </w:pPr>
          </w:p>
        </w:tc>
      </w:tr>
      <w:tr w:rsidR="000E5572" w:rsidRPr="00097BA3" w:rsidTr="00274A20">
        <w:tc>
          <w:tcPr>
            <w:tcW w:w="1848" w:type="dxa"/>
          </w:tcPr>
          <w:p w:rsidR="000E5572" w:rsidRDefault="004F2F4C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7</w:t>
            </w:r>
          </w:p>
        </w:tc>
        <w:tc>
          <w:tcPr>
            <w:tcW w:w="1848" w:type="dxa"/>
          </w:tcPr>
          <w:p w:rsidR="000E5572" w:rsidRDefault="004F2F4C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Tu sửa xong.</w:t>
            </w:r>
          </w:p>
        </w:tc>
        <w:tc>
          <w:tcPr>
            <w:tcW w:w="1849" w:type="dxa"/>
          </w:tcPr>
          <w:p w:rsidR="000E5572" w:rsidRDefault="004F2F4C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Trạng thái  bảo trì đã hoàn tất.</w:t>
            </w:r>
          </w:p>
        </w:tc>
        <w:tc>
          <w:tcPr>
            <w:tcW w:w="1849" w:type="dxa"/>
          </w:tcPr>
          <w:p w:rsidR="000E5572" w:rsidRDefault="004F2F4C" w:rsidP="00274A20">
            <w:pPr>
              <w:pStyle w:val="BodyText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Chuyển sang trạng thái “Phòng sẵn sàng”.</w:t>
            </w:r>
          </w:p>
        </w:tc>
        <w:tc>
          <w:tcPr>
            <w:tcW w:w="1849" w:type="dxa"/>
          </w:tcPr>
          <w:p w:rsidR="000E5572" w:rsidRDefault="000E5572" w:rsidP="00274A20">
            <w:pPr>
              <w:pStyle w:val="BodyText"/>
              <w:rPr>
                <w:i/>
                <w:color w:val="0000FF"/>
              </w:rPr>
            </w:pPr>
          </w:p>
        </w:tc>
      </w:tr>
    </w:tbl>
    <w:p w:rsidR="000E5572" w:rsidRPr="00097BA3" w:rsidRDefault="000E5572" w:rsidP="00FD06E2">
      <w:pPr>
        <w:pStyle w:val="BodyText"/>
      </w:pPr>
    </w:p>
    <w:sectPr w:rsidR="000E5572" w:rsidRPr="00097BA3" w:rsidSect="00746ED1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E87" w:rsidRDefault="00096E87">
      <w:r>
        <w:separator/>
      </w:r>
    </w:p>
  </w:endnote>
  <w:endnote w:type="continuationSeparator" w:id="0">
    <w:p w:rsidR="00096E87" w:rsidRDefault="0009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BA3" w:rsidRDefault="00097BA3">
    <w:pPr>
      <w:pStyle w:val="Footer"/>
    </w:pPr>
    <w:r w:rsidRPr="004257CD">
      <w:rPr>
        <w:noProof/>
      </w:rPr>
      <w:drawing>
        <wp:anchor distT="0" distB="0" distL="114300" distR="114300" simplePos="0" relativeHeight="251659776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11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097BA3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097BA3" w:rsidRPr="007A1DE8" w:rsidRDefault="00097BA3" w:rsidP="00565DFE">
          <w:r w:rsidRPr="004257CD"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097BA3" w:rsidRDefault="00097BA3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326F65">
            <w:rPr>
              <w:rStyle w:val="PageNumber"/>
              <w:noProof/>
            </w:rPr>
            <w:t>15</w:t>
          </w:r>
          <w:r>
            <w:rPr>
              <w:rStyle w:val="PageNumber"/>
            </w:rPr>
            <w:fldChar w:fldCharType="end"/>
          </w:r>
        </w:p>
      </w:tc>
    </w:tr>
  </w:tbl>
  <w:p w:rsidR="00097BA3" w:rsidRPr="0037628A" w:rsidRDefault="00097BA3" w:rsidP="003762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E87" w:rsidRDefault="00096E87">
      <w:r>
        <w:separator/>
      </w:r>
    </w:p>
  </w:footnote>
  <w:footnote w:type="continuationSeparator" w:id="0">
    <w:p w:rsidR="00096E87" w:rsidRDefault="00096E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BA3" w:rsidRDefault="00097BA3" w:rsidP="00746ED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0E8E5E3" wp14:editId="51C7EB0A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3B4CD6" id="Freeform 1" o:spid="_x0000_s1026" style="position:absolute;margin-left:0;margin-top:.75pt;width:93.15pt;height:814.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</w:rPr>
      <w:drawing>
        <wp:anchor distT="0" distB="0" distL="114300" distR="114300" simplePos="0" relativeHeight="251656704" behindDoc="0" locked="0" layoutInCell="1" allowOverlap="1" wp14:anchorId="7D90B399" wp14:editId="3346F40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0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97BA3" w:rsidRDefault="00097BA3" w:rsidP="00746ED1">
    <w:pPr>
      <w:pStyle w:val="Title"/>
    </w:pPr>
  </w:p>
  <w:p w:rsidR="00097BA3" w:rsidRPr="003B1A2B" w:rsidRDefault="00097BA3" w:rsidP="00746ED1"/>
  <w:p w:rsidR="00097BA3" w:rsidRPr="00F53DBB" w:rsidRDefault="00097BA3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097BA3" w:rsidRPr="0040293A" w:rsidRDefault="00097BA3" w:rsidP="00746ED1">
    <w:pPr>
      <w:pStyle w:val="Header"/>
      <w:rPr>
        <w:rFonts w:eastAsia="Tahoma"/>
      </w:rPr>
    </w:pPr>
  </w:p>
  <w:p w:rsidR="00097BA3" w:rsidRPr="00746ED1" w:rsidRDefault="00097BA3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BA3" w:rsidRDefault="00097BA3">
    <w:r w:rsidRPr="004257CD">
      <w:rPr>
        <w:noProof/>
      </w:rPr>
      <w:drawing>
        <wp:anchor distT="0" distB="0" distL="114300" distR="114300" simplePos="0" relativeHeight="251659264" behindDoc="1" locked="0" layoutInCell="1" allowOverlap="1" wp14:anchorId="125CACC5" wp14:editId="085CCD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438"/>
      <w:gridCol w:w="2579"/>
    </w:tblGrid>
    <w:tr w:rsidR="00097BA3" w:rsidTr="00746ED1">
      <w:tc>
        <w:tcPr>
          <w:tcW w:w="6623" w:type="dxa"/>
        </w:tcPr>
        <w:p w:rsidR="00097BA3" w:rsidRPr="003548A8" w:rsidRDefault="00097BA3" w:rsidP="00565DFE">
          <w:pPr>
            <w:pStyle w:val="Header"/>
            <w:rPr>
              <w:color w:val="0000FF"/>
            </w:rPr>
          </w:pPr>
          <w:r>
            <w:rPr>
              <w:color w:val="0000FF"/>
            </w:rPr>
            <w:t>Phần mềm quản lý khách sạn</w:t>
          </w:r>
        </w:p>
      </w:tc>
      <w:tc>
        <w:tcPr>
          <w:tcW w:w="2620" w:type="dxa"/>
        </w:tcPr>
        <w:p w:rsidR="00097BA3" w:rsidRPr="007A1DE8" w:rsidRDefault="00097BA3" w:rsidP="00565DFE">
          <w:pPr>
            <w:pStyle w:val="Header"/>
          </w:pPr>
          <w:r>
            <w:t xml:space="preserve">Phiên bản: </w:t>
          </w:r>
          <w:r>
            <w:rPr>
              <w:color w:val="0000FF"/>
            </w:rPr>
            <w:t>1.</w:t>
          </w:r>
          <w:r w:rsidR="00326F65">
            <w:rPr>
              <w:color w:val="0000FF"/>
            </w:rPr>
            <w:t>2</w:t>
          </w:r>
        </w:p>
      </w:tc>
    </w:tr>
    <w:tr w:rsidR="00097BA3" w:rsidTr="00746ED1">
      <w:trPr>
        <w:trHeight w:val="130"/>
      </w:trPr>
      <w:tc>
        <w:tcPr>
          <w:tcW w:w="6623" w:type="dxa"/>
        </w:tcPr>
        <w:p w:rsidR="00097BA3" w:rsidRPr="00FD06E2" w:rsidRDefault="00097BA3" w:rsidP="00565DFE">
          <w:pPr>
            <w:pStyle w:val="Header"/>
          </w:pPr>
          <w:r>
            <w:t>Hồ sơ phân tích</w:t>
          </w:r>
        </w:p>
      </w:tc>
      <w:tc>
        <w:tcPr>
          <w:tcW w:w="2620" w:type="dxa"/>
        </w:tcPr>
        <w:p w:rsidR="00097BA3" w:rsidRPr="007A1DE8" w:rsidRDefault="00097BA3" w:rsidP="00565DFE">
          <w:pPr>
            <w:pStyle w:val="Header"/>
          </w:pPr>
          <w:r>
            <w:t xml:space="preserve">Ngày: </w:t>
          </w:r>
          <w:r>
            <w:rPr>
              <w:color w:val="0000FF"/>
            </w:rPr>
            <w:t>06/04/2018</w:t>
          </w:r>
        </w:p>
      </w:tc>
    </w:tr>
  </w:tbl>
  <w:p w:rsidR="00097BA3" w:rsidRPr="0037628A" w:rsidRDefault="00097BA3" w:rsidP="003762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96E432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  <w:num w:numId="41">
    <w:abstractNumId w:val="0"/>
    <w:lvlOverride w:ilvl="0">
      <w:startOverride w:val="2"/>
    </w:lvlOverride>
    <w:lvlOverride w:ilvl="1">
      <w:startOverride w:val="1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E8"/>
    <w:rsid w:val="000039C3"/>
    <w:rsid w:val="00024DF0"/>
    <w:rsid w:val="0006222B"/>
    <w:rsid w:val="0007687B"/>
    <w:rsid w:val="00096E87"/>
    <w:rsid w:val="00097BA3"/>
    <w:rsid w:val="000A272D"/>
    <w:rsid w:val="000C0CA8"/>
    <w:rsid w:val="000E2281"/>
    <w:rsid w:val="000E5572"/>
    <w:rsid w:val="000F23C7"/>
    <w:rsid w:val="000F4D4B"/>
    <w:rsid w:val="00156707"/>
    <w:rsid w:val="001A3901"/>
    <w:rsid w:val="001A6914"/>
    <w:rsid w:val="001B20B7"/>
    <w:rsid w:val="001B3669"/>
    <w:rsid w:val="001E07DC"/>
    <w:rsid w:val="00213B43"/>
    <w:rsid w:val="00226583"/>
    <w:rsid w:val="0024736A"/>
    <w:rsid w:val="00326F65"/>
    <w:rsid w:val="0033402D"/>
    <w:rsid w:val="00362991"/>
    <w:rsid w:val="00363B6E"/>
    <w:rsid w:val="0037628A"/>
    <w:rsid w:val="003850B1"/>
    <w:rsid w:val="003B6D89"/>
    <w:rsid w:val="00445368"/>
    <w:rsid w:val="004540F1"/>
    <w:rsid w:val="004748B5"/>
    <w:rsid w:val="004871DF"/>
    <w:rsid w:val="004A6BB7"/>
    <w:rsid w:val="004B7CC9"/>
    <w:rsid w:val="004C0952"/>
    <w:rsid w:val="004F2065"/>
    <w:rsid w:val="004F2F4C"/>
    <w:rsid w:val="005439AE"/>
    <w:rsid w:val="00562E67"/>
    <w:rsid w:val="00565DFE"/>
    <w:rsid w:val="0057432C"/>
    <w:rsid w:val="00591484"/>
    <w:rsid w:val="005A02B6"/>
    <w:rsid w:val="005A2653"/>
    <w:rsid w:val="005E2817"/>
    <w:rsid w:val="005E628A"/>
    <w:rsid w:val="005F3F51"/>
    <w:rsid w:val="00666248"/>
    <w:rsid w:val="00666540"/>
    <w:rsid w:val="00681CD0"/>
    <w:rsid w:val="006A5C82"/>
    <w:rsid w:val="00746ED1"/>
    <w:rsid w:val="00751440"/>
    <w:rsid w:val="007A1DE8"/>
    <w:rsid w:val="00873E92"/>
    <w:rsid w:val="00882CBB"/>
    <w:rsid w:val="008902B4"/>
    <w:rsid w:val="0089207F"/>
    <w:rsid w:val="008C3995"/>
    <w:rsid w:val="008D1DEE"/>
    <w:rsid w:val="008E3179"/>
    <w:rsid w:val="008F22E3"/>
    <w:rsid w:val="008F7BA1"/>
    <w:rsid w:val="009621D4"/>
    <w:rsid w:val="009638F1"/>
    <w:rsid w:val="00976D26"/>
    <w:rsid w:val="00994DC6"/>
    <w:rsid w:val="00A122CE"/>
    <w:rsid w:val="00A16418"/>
    <w:rsid w:val="00A440B3"/>
    <w:rsid w:val="00A545FF"/>
    <w:rsid w:val="00A57F44"/>
    <w:rsid w:val="00AA30A6"/>
    <w:rsid w:val="00AA49C3"/>
    <w:rsid w:val="00B11232"/>
    <w:rsid w:val="00B33689"/>
    <w:rsid w:val="00B47847"/>
    <w:rsid w:val="00B62132"/>
    <w:rsid w:val="00B669AC"/>
    <w:rsid w:val="00B86979"/>
    <w:rsid w:val="00B877F4"/>
    <w:rsid w:val="00B9220E"/>
    <w:rsid w:val="00BD1F8A"/>
    <w:rsid w:val="00BF51E4"/>
    <w:rsid w:val="00C107A7"/>
    <w:rsid w:val="00C1092F"/>
    <w:rsid w:val="00C122ED"/>
    <w:rsid w:val="00C161AA"/>
    <w:rsid w:val="00C80C89"/>
    <w:rsid w:val="00C929D6"/>
    <w:rsid w:val="00CC24BD"/>
    <w:rsid w:val="00CC2A09"/>
    <w:rsid w:val="00CE7D5B"/>
    <w:rsid w:val="00D045ED"/>
    <w:rsid w:val="00D24E39"/>
    <w:rsid w:val="00D52AFF"/>
    <w:rsid w:val="00DA2A6D"/>
    <w:rsid w:val="00E312E5"/>
    <w:rsid w:val="00E812CD"/>
    <w:rsid w:val="00E8376B"/>
    <w:rsid w:val="00ED3427"/>
    <w:rsid w:val="00ED5A4E"/>
    <w:rsid w:val="00F20976"/>
    <w:rsid w:val="00F22516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C3DEA0"/>
  <w15:docId w15:val="{54D39672-3B09-44A0-BCBE-B039CB4A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 w:themeColor="text1"/>
        <w:sz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5</TotalTime>
  <Pages>16</Pages>
  <Words>1845</Words>
  <Characters>10518</Characters>
  <Application>Microsoft Office Word</Application>
  <DocSecurity>0</DocSecurity>
  <Lines>87</Lines>
  <Paragraphs>24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12339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TRUONG THANH NHON</cp:lastModifiedBy>
  <cp:revision>4</cp:revision>
  <cp:lastPrinted>2013-12-07T15:57:00Z</cp:lastPrinted>
  <dcterms:created xsi:type="dcterms:W3CDTF">2018-04-07T19:26:00Z</dcterms:created>
  <dcterms:modified xsi:type="dcterms:W3CDTF">2018-04-08T03:51:00Z</dcterms:modified>
</cp:coreProperties>
</file>